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F0E2" w14:textId="49F7A72D" w:rsidR="007C28AF" w:rsidRPr="00864C60" w:rsidRDefault="007C28AF" w:rsidP="003471FC">
      <w:pPr>
        <w:tabs>
          <w:tab w:val="left" w:pos="2835"/>
        </w:tabs>
        <w:spacing w:after="0" w:line="240" w:lineRule="auto"/>
        <w:jc w:val="center"/>
        <w:rPr>
          <w:rFonts w:ascii="Calisto MT" w:hAnsi="Calisto MT"/>
          <w:b/>
          <w:sz w:val="24"/>
          <w:szCs w:val="24"/>
          <w:u w:val="single"/>
        </w:rPr>
      </w:pPr>
      <w:r w:rsidRPr="00864C60">
        <w:rPr>
          <w:rFonts w:ascii="Calisto MT" w:hAnsi="Calisto MT"/>
          <w:b/>
          <w:sz w:val="24"/>
          <w:szCs w:val="24"/>
          <w:u w:val="single"/>
        </w:rPr>
        <w:t>P</w:t>
      </w:r>
      <w:r w:rsidR="00611332">
        <w:rPr>
          <w:rFonts w:ascii="Calisto MT" w:hAnsi="Calisto MT"/>
          <w:b/>
          <w:sz w:val="24"/>
          <w:szCs w:val="24"/>
          <w:u w:val="single"/>
        </w:rPr>
        <w:t>ORTARIA</w:t>
      </w:r>
      <w:r w:rsidRPr="00864C60">
        <w:rPr>
          <w:rFonts w:ascii="Calisto MT" w:hAnsi="Calisto MT"/>
          <w:b/>
          <w:sz w:val="24"/>
          <w:szCs w:val="24"/>
          <w:u w:val="single"/>
        </w:rPr>
        <w:t xml:space="preserve"> </w:t>
      </w:r>
      <w:r w:rsidR="00611332">
        <w:rPr>
          <w:rFonts w:ascii="Calisto MT" w:hAnsi="Calisto MT"/>
          <w:b/>
          <w:sz w:val="24"/>
          <w:szCs w:val="24"/>
          <w:u w:val="single"/>
        </w:rPr>
        <w:t>N</w:t>
      </w:r>
      <w:r w:rsidRPr="00864C60">
        <w:rPr>
          <w:rFonts w:ascii="Calisto MT" w:hAnsi="Calisto MT"/>
          <w:b/>
          <w:sz w:val="24"/>
          <w:szCs w:val="24"/>
          <w:u w:val="single"/>
        </w:rPr>
        <w:t>º</w:t>
      </w:r>
      <w:r w:rsidR="00611332">
        <w:rPr>
          <w:rFonts w:ascii="Calisto MT" w:hAnsi="Calisto MT"/>
          <w:b/>
          <w:sz w:val="24"/>
          <w:szCs w:val="24"/>
          <w:u w:val="single"/>
        </w:rPr>
        <w:t xml:space="preserve"> 3.541, DE 26 DE OUTUBRO DE</w:t>
      </w:r>
      <w:r w:rsidRPr="00864C60">
        <w:rPr>
          <w:rFonts w:ascii="Calisto MT" w:hAnsi="Calisto MT"/>
          <w:b/>
          <w:sz w:val="24"/>
          <w:szCs w:val="24"/>
          <w:u w:val="single"/>
        </w:rPr>
        <w:t xml:space="preserve"> 2023</w:t>
      </w:r>
    </w:p>
    <w:p w14:paraId="093A8255" w14:textId="77777777" w:rsidR="00BD1210" w:rsidRPr="00864C60" w:rsidRDefault="00BD1210" w:rsidP="003471FC">
      <w:pPr>
        <w:tabs>
          <w:tab w:val="left" w:pos="2835"/>
        </w:tabs>
        <w:spacing w:after="0" w:line="240" w:lineRule="auto"/>
        <w:jc w:val="center"/>
        <w:rPr>
          <w:rFonts w:ascii="Calisto MT" w:hAnsi="Calisto MT"/>
          <w:b/>
          <w:sz w:val="24"/>
          <w:szCs w:val="24"/>
          <w:u w:val="single"/>
        </w:rPr>
      </w:pPr>
    </w:p>
    <w:p w14:paraId="2735FE8C" w14:textId="77777777" w:rsidR="007C28AF" w:rsidRPr="0052101E" w:rsidRDefault="007C28AF" w:rsidP="003471FC">
      <w:pPr>
        <w:spacing w:after="0" w:line="240" w:lineRule="auto"/>
        <w:ind w:left="3686"/>
        <w:jc w:val="both"/>
        <w:rPr>
          <w:rFonts w:ascii="Calisto MT" w:hAnsi="Calisto MT"/>
          <w:b/>
          <w:iCs/>
          <w:sz w:val="24"/>
          <w:szCs w:val="24"/>
          <w:shd w:val="clear" w:color="auto" w:fill="FFFFFF"/>
        </w:rPr>
      </w:pPr>
      <w:r w:rsidRPr="0052101E">
        <w:rPr>
          <w:rFonts w:ascii="Calisto MT" w:hAnsi="Calisto MT"/>
          <w:b/>
          <w:iCs/>
          <w:sz w:val="24"/>
          <w:szCs w:val="24"/>
          <w:shd w:val="clear" w:color="auto" w:fill="FFFFFF"/>
        </w:rPr>
        <w:t>Disciplina o procedimento de revisão de conta previsto no Regulamento de Prestação dos Serviços Públicos de Abastecimento de Água e de Esgotamento Sanitário e Atendimento aos Usuários do Município de Valinhos.</w:t>
      </w:r>
    </w:p>
    <w:p w14:paraId="23D416B4" w14:textId="77777777" w:rsidR="007C28AF" w:rsidRPr="00864C60" w:rsidRDefault="007C28AF" w:rsidP="003471FC">
      <w:pPr>
        <w:pStyle w:val="Corpodetexto"/>
        <w:ind w:right="119" w:firstLine="3544"/>
        <w:rPr>
          <w:rFonts w:ascii="Calisto MT" w:hAnsi="Calisto MT"/>
          <w:b/>
          <w:szCs w:val="24"/>
        </w:rPr>
      </w:pPr>
    </w:p>
    <w:p w14:paraId="1A77AA6B" w14:textId="6474560B" w:rsidR="007C28AF" w:rsidRPr="00864C60" w:rsidRDefault="007C28AF" w:rsidP="00772CBE">
      <w:pPr>
        <w:pStyle w:val="Corpodetexto"/>
        <w:tabs>
          <w:tab w:val="clear" w:pos="2835"/>
          <w:tab w:val="left" w:pos="0"/>
        </w:tabs>
        <w:ind w:firstLine="2268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 xml:space="preserve">O DEPARTAMENTO DE ÁGUAS E ESGOTOS DE VALINHOS (DAEV), </w:t>
      </w:r>
      <w:r w:rsidRPr="00864C60">
        <w:rPr>
          <w:rFonts w:ascii="Calisto MT" w:hAnsi="Calisto MT"/>
          <w:szCs w:val="24"/>
        </w:rPr>
        <w:t xml:space="preserve">por seu presidente, engº Walter Gasi, no uso de suas atribuições, </w:t>
      </w:r>
      <w:r w:rsidRPr="00864C60">
        <w:rPr>
          <w:rFonts w:ascii="Calisto MT" w:hAnsi="Calisto MT"/>
          <w:b/>
          <w:szCs w:val="24"/>
        </w:rPr>
        <w:t>DETERMINA</w:t>
      </w:r>
      <w:r w:rsidRPr="00021438">
        <w:rPr>
          <w:rFonts w:ascii="Calisto MT" w:hAnsi="Calisto MT"/>
          <w:bCs/>
          <w:szCs w:val="24"/>
        </w:rPr>
        <w:t>:</w:t>
      </w:r>
    </w:p>
    <w:p w14:paraId="22E6DEF9" w14:textId="77777777" w:rsidR="00021438" w:rsidRDefault="00021438" w:rsidP="00772CBE">
      <w:pPr>
        <w:pStyle w:val="Corpodetexto"/>
        <w:tabs>
          <w:tab w:val="clear" w:pos="2835"/>
          <w:tab w:val="left" w:pos="0"/>
        </w:tabs>
        <w:ind w:firstLine="2268"/>
        <w:rPr>
          <w:rFonts w:ascii="Calisto MT" w:hAnsi="Calisto MT"/>
          <w:szCs w:val="24"/>
        </w:rPr>
      </w:pPr>
    </w:p>
    <w:p w14:paraId="32EB1FD6" w14:textId="5F828522" w:rsidR="007C28AF" w:rsidRPr="00864C60" w:rsidRDefault="007C28AF" w:rsidP="00772CBE">
      <w:pPr>
        <w:pStyle w:val="Corpodetexto"/>
        <w:tabs>
          <w:tab w:val="clear" w:pos="2835"/>
          <w:tab w:val="left" w:pos="0"/>
        </w:tabs>
        <w:ind w:firstLine="2268"/>
        <w:rPr>
          <w:rFonts w:ascii="Calisto MT" w:hAnsi="Calisto MT"/>
          <w:szCs w:val="24"/>
        </w:rPr>
      </w:pPr>
      <w:r w:rsidRPr="00864C60">
        <w:rPr>
          <w:rFonts w:ascii="Calisto MT" w:hAnsi="Calisto MT"/>
          <w:szCs w:val="24"/>
        </w:rPr>
        <w:t>Considerando a Resolução ARES-PCJ nº 451, de 06 de outubro de 2022, que regulamentou a Prestação dos Serviços Públicos de Abastecimento de Água e de Esgotamento Sanitário e Atendimento aos Usuários do Município de Valinhos,</w:t>
      </w:r>
    </w:p>
    <w:p w14:paraId="643464C7" w14:textId="77777777" w:rsidR="00021438" w:rsidRDefault="00021438" w:rsidP="00772CBE">
      <w:pPr>
        <w:pStyle w:val="Corpodetexto"/>
        <w:tabs>
          <w:tab w:val="clear" w:pos="2835"/>
          <w:tab w:val="left" w:pos="0"/>
        </w:tabs>
        <w:ind w:firstLine="2268"/>
        <w:rPr>
          <w:rFonts w:ascii="Calisto MT" w:hAnsi="Calisto MT"/>
          <w:szCs w:val="24"/>
        </w:rPr>
      </w:pPr>
    </w:p>
    <w:p w14:paraId="54C3F399" w14:textId="6D00304B" w:rsidR="007C28AF" w:rsidRPr="00864C60" w:rsidRDefault="007C28AF" w:rsidP="00772CBE">
      <w:pPr>
        <w:pStyle w:val="Corpodetexto"/>
        <w:tabs>
          <w:tab w:val="clear" w:pos="2835"/>
          <w:tab w:val="left" w:pos="0"/>
        </w:tabs>
        <w:ind w:firstLine="2268"/>
        <w:rPr>
          <w:rFonts w:ascii="Calisto MT" w:hAnsi="Calisto MT"/>
          <w:szCs w:val="24"/>
        </w:rPr>
      </w:pPr>
      <w:r w:rsidRPr="00864C60">
        <w:rPr>
          <w:rFonts w:ascii="Calisto MT" w:hAnsi="Calisto MT"/>
          <w:szCs w:val="24"/>
        </w:rPr>
        <w:t>Considerando os elementos constantes no expediente administrativo protocolado n° 967/2023,</w:t>
      </w:r>
    </w:p>
    <w:p w14:paraId="7C6504FA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b/>
          <w:szCs w:val="24"/>
        </w:rPr>
      </w:pPr>
    </w:p>
    <w:p w14:paraId="4A7CF2AA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 xml:space="preserve">Art. 1º. </w:t>
      </w:r>
      <w:r w:rsidRPr="00864C60">
        <w:rPr>
          <w:rFonts w:ascii="Calisto MT" w:hAnsi="Calisto MT"/>
          <w:szCs w:val="24"/>
        </w:rPr>
        <w:t>As revisões de conta deverão ser solicitadas presencialmente pelo interessado nos postos de atendimento do DAEV ou por outras vias disponibilizadas, quando possível.</w:t>
      </w:r>
    </w:p>
    <w:p w14:paraId="367649BC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72F7934D" w14:textId="490B1C3B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§1º.</w:t>
      </w:r>
      <w:r w:rsidRPr="00864C60">
        <w:rPr>
          <w:rFonts w:ascii="Calisto MT" w:hAnsi="Calisto MT"/>
          <w:szCs w:val="24"/>
        </w:rPr>
        <w:t xml:space="preserve"> Cumpridos os requisitos, a revisão de conta deverá ser realizada pelo analista de atendimento, que deverá reunir todos os documentos entregues pelo solicitante e arquivá-los </w:t>
      </w:r>
      <w:r w:rsidR="00E5744B" w:rsidRPr="00864C60">
        <w:rPr>
          <w:rFonts w:ascii="Calisto MT" w:hAnsi="Calisto MT"/>
          <w:szCs w:val="24"/>
        </w:rPr>
        <w:t>em pasta própria</w:t>
      </w:r>
      <w:r w:rsidRPr="00864C60">
        <w:rPr>
          <w:rFonts w:ascii="Calisto MT" w:hAnsi="Calisto MT"/>
          <w:szCs w:val="24"/>
        </w:rPr>
        <w:t>.</w:t>
      </w:r>
    </w:p>
    <w:p w14:paraId="1EDAE14B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4E01B883" w14:textId="40D68EF8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§2º.</w:t>
      </w:r>
      <w:r w:rsidRPr="00864C60">
        <w:rPr>
          <w:rFonts w:ascii="Calisto MT" w:hAnsi="Calisto MT"/>
          <w:szCs w:val="24"/>
        </w:rPr>
        <w:t xml:space="preserve"> Para as revisões que demandem análise de outras áreas do DAEV, ficarão suspensos os serviços de corte por falta de pagamento e cobrança.</w:t>
      </w:r>
    </w:p>
    <w:p w14:paraId="0237A09B" w14:textId="0C2EE574" w:rsidR="00D23C8C" w:rsidRPr="00864C60" w:rsidRDefault="00D23C8C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7E253980" w14:textId="77777777" w:rsidR="00D23C8C" w:rsidRPr="00864C60" w:rsidRDefault="00D23C8C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33105142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140A1863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CAPÍTULO I</w:t>
      </w:r>
    </w:p>
    <w:p w14:paraId="62564569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DO ACÚMULO DE CONSUMO</w:t>
      </w:r>
    </w:p>
    <w:p w14:paraId="22B1B6DF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16C147CE" w14:textId="10A460BC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Art. 2º.</w:t>
      </w:r>
      <w:r w:rsidRPr="00864C60">
        <w:rPr>
          <w:rFonts w:ascii="Calisto MT" w:hAnsi="Calisto MT"/>
          <w:szCs w:val="24"/>
        </w:rPr>
        <w:t xml:space="preserve"> A revisão de conta por acúmulo de consumo entendido como a transposição de consumo de um mês a outro, que acarrete classificação mais gravosa na tabela progressiva da tarifa, será conferid</w:t>
      </w:r>
      <w:r w:rsidR="00D65328" w:rsidRPr="00864C60">
        <w:rPr>
          <w:rFonts w:ascii="Calisto MT" w:hAnsi="Calisto MT"/>
          <w:szCs w:val="24"/>
        </w:rPr>
        <w:t>a</w:t>
      </w:r>
      <w:r w:rsidRPr="00864C60">
        <w:rPr>
          <w:rFonts w:ascii="Calisto MT" w:hAnsi="Calisto MT"/>
          <w:szCs w:val="24"/>
        </w:rPr>
        <w:t xml:space="preserve"> apenas para as categorias residencial e comercial.</w:t>
      </w:r>
    </w:p>
    <w:p w14:paraId="0FEC658F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7B00C981" w14:textId="4D3E5962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§1º</w:t>
      </w:r>
      <w:r w:rsidRPr="00021438">
        <w:rPr>
          <w:rFonts w:ascii="Calisto MT" w:hAnsi="Calisto MT"/>
          <w:bCs/>
          <w:szCs w:val="24"/>
        </w:rPr>
        <w:t>.</w:t>
      </w:r>
      <w:r w:rsidRPr="00864C60">
        <w:rPr>
          <w:rFonts w:ascii="Calisto MT" w:hAnsi="Calisto MT"/>
          <w:b/>
          <w:szCs w:val="24"/>
        </w:rPr>
        <w:t xml:space="preserve"> </w:t>
      </w:r>
      <w:r w:rsidR="00127D55" w:rsidRPr="00021438">
        <w:rPr>
          <w:rFonts w:ascii="Calisto MT" w:hAnsi="Calisto MT"/>
          <w:bCs/>
          <w:szCs w:val="24"/>
        </w:rPr>
        <w:t>No caso de o acúmulo ser provocado por culpa do usuário ou responsável em razão da existência de qualquer impedimento à leitura real, a revisão da fatura poderá ser realizada uma única vez, devendo o usuário ser notificado para que providencie os ajustes necessários em cumprimento ao artigo</w:t>
      </w:r>
      <w:r w:rsidR="008D269A" w:rsidRPr="00021438">
        <w:rPr>
          <w:rFonts w:ascii="Calisto MT" w:hAnsi="Calisto MT"/>
          <w:bCs/>
          <w:szCs w:val="24"/>
        </w:rPr>
        <w:t xml:space="preserve"> 91</w:t>
      </w:r>
      <w:r w:rsidR="00127D55" w:rsidRPr="00021438">
        <w:rPr>
          <w:rFonts w:ascii="Calisto MT" w:hAnsi="Calisto MT"/>
          <w:bCs/>
          <w:szCs w:val="24"/>
        </w:rPr>
        <w:t>, §</w:t>
      </w:r>
      <w:r w:rsidR="008D269A" w:rsidRPr="00021438">
        <w:rPr>
          <w:rFonts w:ascii="Calisto MT" w:hAnsi="Calisto MT"/>
          <w:bCs/>
          <w:szCs w:val="24"/>
        </w:rPr>
        <w:t>4</w:t>
      </w:r>
      <w:r w:rsidR="00127D55" w:rsidRPr="00021438">
        <w:rPr>
          <w:rFonts w:ascii="Calisto MT" w:hAnsi="Calisto MT"/>
          <w:bCs/>
          <w:szCs w:val="24"/>
        </w:rPr>
        <w:t>º da Resolução-ARES/PCJ nº 451/2022, sob pena de interrupção ao abastecimento de água</w:t>
      </w:r>
      <w:r w:rsidRPr="00021438">
        <w:rPr>
          <w:rFonts w:ascii="Calisto MT" w:hAnsi="Calisto MT"/>
          <w:bCs/>
          <w:szCs w:val="24"/>
        </w:rPr>
        <w:t>.</w:t>
      </w:r>
      <w:r w:rsidRPr="00864C60">
        <w:rPr>
          <w:rFonts w:ascii="Calisto MT" w:hAnsi="Calisto MT"/>
          <w:b/>
          <w:szCs w:val="24"/>
        </w:rPr>
        <w:t xml:space="preserve"> </w:t>
      </w:r>
    </w:p>
    <w:p w14:paraId="683F60A8" w14:textId="2F38D449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3234C239" w14:textId="59E4C87A" w:rsidR="00127D55" w:rsidRPr="00864C60" w:rsidRDefault="00127D55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lastRenderedPageBreak/>
        <w:t>§2º</w:t>
      </w:r>
      <w:r w:rsidRPr="00021438">
        <w:rPr>
          <w:rFonts w:ascii="Calisto MT" w:hAnsi="Calisto MT"/>
          <w:bCs/>
          <w:szCs w:val="24"/>
        </w:rPr>
        <w:t>.</w:t>
      </w:r>
      <w:r w:rsidRPr="00864C60">
        <w:rPr>
          <w:rFonts w:ascii="Calisto MT" w:hAnsi="Calisto MT"/>
          <w:b/>
          <w:szCs w:val="24"/>
        </w:rPr>
        <w:t xml:space="preserve"> </w:t>
      </w:r>
      <w:r w:rsidR="004D38C4" w:rsidRPr="00021438">
        <w:rPr>
          <w:rFonts w:ascii="Calisto MT" w:hAnsi="Calisto MT"/>
          <w:bCs/>
          <w:szCs w:val="24"/>
        </w:rPr>
        <w:t>Havendo persistência no acúmulo de consumo após notificado o usuário, as faturas serão devidas respeitando a leitura real realizada.</w:t>
      </w:r>
      <w:r w:rsidR="004D38C4" w:rsidRPr="00864C60">
        <w:rPr>
          <w:rFonts w:ascii="Calisto MT" w:hAnsi="Calisto MT"/>
          <w:b/>
          <w:szCs w:val="24"/>
        </w:rPr>
        <w:t xml:space="preserve"> </w:t>
      </w:r>
    </w:p>
    <w:p w14:paraId="38EBC703" w14:textId="77777777" w:rsidR="004D38C4" w:rsidRPr="00864C60" w:rsidRDefault="004D38C4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626C048A" w14:textId="25402CA9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§</w:t>
      </w:r>
      <w:r w:rsidR="004D38C4" w:rsidRPr="00864C60">
        <w:rPr>
          <w:rFonts w:ascii="Calisto MT" w:hAnsi="Calisto MT"/>
          <w:b/>
          <w:szCs w:val="24"/>
        </w:rPr>
        <w:t>3</w:t>
      </w:r>
      <w:r w:rsidRPr="00864C60">
        <w:rPr>
          <w:rFonts w:ascii="Calisto MT" w:hAnsi="Calisto MT"/>
          <w:b/>
          <w:szCs w:val="24"/>
        </w:rPr>
        <w:t>º</w:t>
      </w:r>
      <w:r w:rsidRPr="00864C60">
        <w:rPr>
          <w:rFonts w:ascii="Calisto MT" w:hAnsi="Calisto MT"/>
          <w:szCs w:val="24"/>
        </w:rPr>
        <w:t>. Para a revisão de conta será apurada a média de consumo do período acumulado, rateando-o pelo número de meses faturados, com cobrança da diferença na próxima Fatura de Água e Esgoto e Serviços (FAES), na fatura devedora, o</w:t>
      </w:r>
      <w:r w:rsidR="00D65328" w:rsidRPr="00864C60">
        <w:rPr>
          <w:rFonts w:ascii="Calisto MT" w:hAnsi="Calisto MT"/>
          <w:szCs w:val="24"/>
        </w:rPr>
        <w:t>u</w:t>
      </w:r>
      <w:r w:rsidRPr="00864C60">
        <w:rPr>
          <w:rFonts w:ascii="Calisto MT" w:hAnsi="Calisto MT"/>
          <w:szCs w:val="24"/>
        </w:rPr>
        <w:t xml:space="preserve"> em boleto quando o responsável não for mais classificado como usuário.</w:t>
      </w:r>
    </w:p>
    <w:p w14:paraId="64F71778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764C41AA" w14:textId="7FB36075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§</w:t>
      </w:r>
      <w:r w:rsidR="0013741F" w:rsidRPr="00864C60">
        <w:rPr>
          <w:rFonts w:ascii="Calisto MT" w:hAnsi="Calisto MT"/>
          <w:b/>
          <w:szCs w:val="24"/>
        </w:rPr>
        <w:t>4</w:t>
      </w:r>
      <w:r w:rsidRPr="00864C60">
        <w:rPr>
          <w:rFonts w:ascii="Calisto MT" w:hAnsi="Calisto MT"/>
          <w:b/>
          <w:szCs w:val="24"/>
        </w:rPr>
        <w:t>º</w:t>
      </w:r>
      <w:r w:rsidRPr="00021438">
        <w:rPr>
          <w:rFonts w:ascii="Calisto MT" w:hAnsi="Calisto MT"/>
          <w:bCs/>
          <w:szCs w:val="24"/>
        </w:rPr>
        <w:t>.</w:t>
      </w:r>
      <w:r w:rsidRPr="00864C60">
        <w:rPr>
          <w:rFonts w:ascii="Calisto MT" w:hAnsi="Calisto MT"/>
          <w:szCs w:val="24"/>
        </w:rPr>
        <w:t xml:space="preserve"> Havendo dúvida do analista de atendimento a respeito do faturamento, o atendente deverá comunicar por ordem de serviço a </w:t>
      </w:r>
      <w:r w:rsidR="00295805" w:rsidRPr="00864C60">
        <w:rPr>
          <w:rFonts w:ascii="Calisto MT" w:hAnsi="Calisto MT"/>
          <w:szCs w:val="24"/>
        </w:rPr>
        <w:t xml:space="preserve">Seção </w:t>
      </w:r>
      <w:r w:rsidRPr="00864C60">
        <w:rPr>
          <w:rFonts w:ascii="Calisto MT" w:hAnsi="Calisto MT"/>
          <w:szCs w:val="24"/>
        </w:rPr>
        <w:t xml:space="preserve">de </w:t>
      </w:r>
      <w:r w:rsidR="00295805" w:rsidRPr="00864C60">
        <w:rPr>
          <w:rFonts w:ascii="Calisto MT" w:hAnsi="Calisto MT"/>
          <w:szCs w:val="24"/>
        </w:rPr>
        <w:t xml:space="preserve">Faturamento </w:t>
      </w:r>
      <w:r w:rsidRPr="00864C60">
        <w:rPr>
          <w:rFonts w:ascii="Calisto MT" w:hAnsi="Calisto MT"/>
          <w:szCs w:val="24"/>
        </w:rPr>
        <w:t>para a análise pertinente.</w:t>
      </w:r>
    </w:p>
    <w:p w14:paraId="630AD193" w14:textId="3ACDFCCE" w:rsidR="005E5A77" w:rsidRPr="00864C60" w:rsidRDefault="005E5A77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66800640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587CA9E1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CAPÍTULO II</w:t>
      </w:r>
    </w:p>
    <w:p w14:paraId="418DF468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DO VAZAMENTO SANADO</w:t>
      </w:r>
    </w:p>
    <w:p w14:paraId="7DE6012F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b/>
          <w:szCs w:val="24"/>
        </w:rPr>
      </w:pPr>
    </w:p>
    <w:p w14:paraId="7BC86C3F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Art. 3º</w:t>
      </w:r>
      <w:r w:rsidRPr="00864C60">
        <w:rPr>
          <w:rFonts w:ascii="Calisto MT" w:hAnsi="Calisto MT"/>
          <w:szCs w:val="24"/>
        </w:rPr>
        <w:t xml:space="preserve">. O vazamento interno é caracterizado pela perda de água ocorrida no encanamento interno do imóvel desde que seja registrado pelo instrumento de medição. </w:t>
      </w:r>
    </w:p>
    <w:p w14:paraId="52ED969C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7FB7C3E5" w14:textId="197004D3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  <w:tab w:val="left" w:pos="284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§1º</w:t>
      </w:r>
      <w:r w:rsidRPr="00864C60">
        <w:rPr>
          <w:rFonts w:ascii="Calisto MT" w:hAnsi="Calisto MT"/>
          <w:szCs w:val="24"/>
        </w:rPr>
        <w:t xml:space="preserve">. O pedido de revisão deverá ser realizado pelo usuário cadastrado no sistema da Autarquia, </w:t>
      </w:r>
      <w:r w:rsidR="00406E3F" w:rsidRPr="00864C60">
        <w:rPr>
          <w:rFonts w:ascii="Calisto MT" w:hAnsi="Calisto MT"/>
          <w:szCs w:val="24"/>
        </w:rPr>
        <w:t xml:space="preserve">com anotações de, no mínimo, 3 (três) dias de leitura após o conserto do vazamento, </w:t>
      </w:r>
      <w:r w:rsidRPr="00864C60">
        <w:rPr>
          <w:rFonts w:ascii="Calisto MT" w:hAnsi="Calisto MT"/>
          <w:szCs w:val="24"/>
        </w:rPr>
        <w:t>acompanhado dos seguintes documentos:</w:t>
      </w:r>
    </w:p>
    <w:p w14:paraId="72D90242" w14:textId="48677B47" w:rsidR="007C28AF" w:rsidRPr="00864C60" w:rsidRDefault="006B78AB" w:rsidP="0052101E">
      <w:pPr>
        <w:pStyle w:val="Corpodetexto"/>
        <w:widowControl w:val="0"/>
        <w:tabs>
          <w:tab w:val="clear" w:pos="2835"/>
          <w:tab w:val="left" w:pos="0"/>
          <w:tab w:val="left" w:pos="284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  <w:r>
        <w:rPr>
          <w:rFonts w:ascii="Calisto MT" w:hAnsi="Calisto MT"/>
          <w:szCs w:val="24"/>
        </w:rPr>
        <w:t xml:space="preserve">a. </w:t>
      </w:r>
      <w:r w:rsidR="007C28AF" w:rsidRPr="00864C60">
        <w:rPr>
          <w:rFonts w:ascii="Calisto MT" w:hAnsi="Calisto MT"/>
          <w:szCs w:val="24"/>
        </w:rPr>
        <w:t>Nota fiscal ou cupom fiscal que comprove a compra de peças para o conserto do vazamento, quando não realizado por profissional;</w:t>
      </w:r>
    </w:p>
    <w:p w14:paraId="0A388CB9" w14:textId="396F7AA5" w:rsidR="007C28AF" w:rsidRPr="00864C60" w:rsidRDefault="006B78AB" w:rsidP="0052101E">
      <w:pPr>
        <w:pStyle w:val="Corpodetexto"/>
        <w:widowControl w:val="0"/>
        <w:tabs>
          <w:tab w:val="clear" w:pos="2835"/>
          <w:tab w:val="left" w:pos="0"/>
          <w:tab w:val="left" w:pos="284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  <w:r>
        <w:rPr>
          <w:rFonts w:ascii="Calisto MT" w:hAnsi="Calisto MT"/>
          <w:szCs w:val="24"/>
        </w:rPr>
        <w:t xml:space="preserve">b. </w:t>
      </w:r>
      <w:r w:rsidR="007C28AF" w:rsidRPr="00864C60">
        <w:rPr>
          <w:rFonts w:ascii="Calisto MT" w:hAnsi="Calisto MT"/>
          <w:szCs w:val="24"/>
        </w:rPr>
        <w:t>Nota fiscal ou recibo de serviço, quando o conserto for realizado por profissional;</w:t>
      </w:r>
    </w:p>
    <w:p w14:paraId="35521435" w14:textId="0406C8B6" w:rsidR="007C28AF" w:rsidRPr="00021438" w:rsidRDefault="006B78AB" w:rsidP="0052101E">
      <w:pPr>
        <w:pStyle w:val="Corpodetexto"/>
        <w:widowControl w:val="0"/>
        <w:tabs>
          <w:tab w:val="clear" w:pos="2835"/>
          <w:tab w:val="left" w:pos="0"/>
          <w:tab w:val="left" w:pos="284"/>
        </w:tabs>
        <w:autoSpaceDE w:val="0"/>
        <w:autoSpaceDN w:val="0"/>
        <w:ind w:firstLineChars="851" w:firstLine="2042"/>
        <w:rPr>
          <w:rFonts w:ascii="Calisto MT" w:hAnsi="Calisto MT"/>
          <w:bCs/>
          <w:szCs w:val="24"/>
        </w:rPr>
      </w:pPr>
      <w:r>
        <w:rPr>
          <w:rFonts w:ascii="Calisto MT" w:hAnsi="Calisto MT"/>
          <w:bCs/>
          <w:szCs w:val="24"/>
        </w:rPr>
        <w:t xml:space="preserve">c. </w:t>
      </w:r>
      <w:r w:rsidR="00196AE7" w:rsidRPr="00021438">
        <w:rPr>
          <w:rFonts w:ascii="Calisto MT" w:hAnsi="Calisto MT"/>
          <w:bCs/>
          <w:szCs w:val="24"/>
        </w:rPr>
        <w:t xml:space="preserve">Na impossibilidade de comprovação </w:t>
      </w:r>
      <w:r w:rsidR="00406E3F" w:rsidRPr="00021438">
        <w:rPr>
          <w:rFonts w:ascii="Calisto MT" w:hAnsi="Calisto MT"/>
          <w:bCs/>
          <w:szCs w:val="24"/>
        </w:rPr>
        <w:t>na forma das alíneas anteriores</w:t>
      </w:r>
      <w:r w:rsidR="00196AE7" w:rsidRPr="00021438">
        <w:rPr>
          <w:rFonts w:ascii="Calisto MT" w:hAnsi="Calisto MT"/>
          <w:bCs/>
          <w:szCs w:val="24"/>
        </w:rPr>
        <w:t>,</w:t>
      </w:r>
      <w:r w:rsidR="00406E3F" w:rsidRPr="00021438">
        <w:rPr>
          <w:rFonts w:ascii="Calisto MT" w:hAnsi="Calisto MT"/>
          <w:bCs/>
          <w:szCs w:val="24"/>
        </w:rPr>
        <w:t xml:space="preserve"> deverá apresentar r</w:t>
      </w:r>
      <w:r w:rsidR="007C28AF" w:rsidRPr="00021438">
        <w:rPr>
          <w:rFonts w:ascii="Calisto MT" w:hAnsi="Calisto MT"/>
          <w:bCs/>
          <w:szCs w:val="24"/>
        </w:rPr>
        <w:t>egistro fotográfico do local da ocorrência do vazamento</w:t>
      </w:r>
      <w:r w:rsidR="00A27EE9" w:rsidRPr="00021438">
        <w:rPr>
          <w:rFonts w:ascii="Calisto MT" w:hAnsi="Calisto MT"/>
          <w:bCs/>
          <w:szCs w:val="24"/>
        </w:rPr>
        <w:t xml:space="preserve"> ou da peça trocada quando o conserto for realizado pelo próprio usuário</w:t>
      </w:r>
      <w:r w:rsidR="007C28AF" w:rsidRPr="00021438">
        <w:rPr>
          <w:rFonts w:ascii="Calisto MT" w:hAnsi="Calisto MT"/>
          <w:bCs/>
          <w:szCs w:val="24"/>
        </w:rPr>
        <w:t>.</w:t>
      </w:r>
    </w:p>
    <w:p w14:paraId="28DE1709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6B268FAE" w14:textId="77DEC972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§2º</w:t>
      </w:r>
      <w:r w:rsidRPr="00864C60">
        <w:rPr>
          <w:rFonts w:ascii="Calisto MT" w:hAnsi="Calisto MT"/>
          <w:szCs w:val="24"/>
        </w:rPr>
        <w:t>. O consumo a ser considerado para o cálculo será a média aritmética dos consumos medidos nos últimos 6 (seis) meses com medição de leituras válidas e será cobrado aplicando a Tabela de Tarifas e Preços Públicos vigente.</w:t>
      </w:r>
    </w:p>
    <w:p w14:paraId="4162F721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0CAF7CA4" w14:textId="5BCEEEA9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§3º</w:t>
      </w:r>
      <w:r w:rsidRPr="00864C60">
        <w:rPr>
          <w:rFonts w:ascii="Calisto MT" w:hAnsi="Calisto MT"/>
          <w:szCs w:val="24"/>
        </w:rPr>
        <w:t xml:space="preserve">. A exclusivo critério do DAEV o imóvel poderá ser objeto de </w:t>
      </w:r>
      <w:r w:rsidR="00D65328" w:rsidRPr="00864C60">
        <w:rPr>
          <w:rFonts w:ascii="Calisto MT" w:hAnsi="Calisto MT"/>
          <w:szCs w:val="24"/>
        </w:rPr>
        <w:t xml:space="preserve">vistoria </w:t>
      </w:r>
      <w:r w:rsidRPr="00864C60">
        <w:rPr>
          <w:rFonts w:ascii="Calisto MT" w:hAnsi="Calisto MT"/>
          <w:szCs w:val="24"/>
        </w:rPr>
        <w:t>a fim de comprovar o conserto do vazamento, ficando a cobrança e a interrupção de fornecimento suspensas.</w:t>
      </w:r>
    </w:p>
    <w:p w14:paraId="434D5647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31902AE2" w14:textId="1031FADD" w:rsidR="002D13F3" w:rsidRPr="00864C60" w:rsidRDefault="002D13F3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bCs/>
          <w:szCs w:val="24"/>
        </w:rPr>
      </w:pPr>
      <w:r w:rsidRPr="00864C60">
        <w:rPr>
          <w:rFonts w:ascii="Calisto MT" w:hAnsi="Calisto MT"/>
          <w:b/>
          <w:bCs/>
          <w:szCs w:val="24"/>
        </w:rPr>
        <w:t>§4º</w:t>
      </w:r>
      <w:r w:rsidRPr="00021438">
        <w:rPr>
          <w:rFonts w:ascii="Calisto MT" w:hAnsi="Calisto MT"/>
          <w:szCs w:val="24"/>
        </w:rPr>
        <w:t>.</w:t>
      </w:r>
      <w:r w:rsidRPr="00864C60">
        <w:rPr>
          <w:rFonts w:ascii="Calisto MT" w:hAnsi="Calisto MT"/>
          <w:b/>
          <w:bCs/>
          <w:szCs w:val="24"/>
        </w:rPr>
        <w:t xml:space="preserve"> </w:t>
      </w:r>
      <w:r w:rsidRPr="00021438">
        <w:rPr>
          <w:rFonts w:ascii="Calisto MT" w:hAnsi="Calisto MT"/>
          <w:szCs w:val="24"/>
        </w:rPr>
        <w:t>Persistindo o vazamento por mais de duas FAES ou FAS, devidamente comprovado, ou na ocorrência de novo vazamento, a tarifa de esgoto será revisada nos termos do §2º</w:t>
      </w:r>
      <w:r w:rsidR="0013741F" w:rsidRPr="00021438">
        <w:rPr>
          <w:rFonts w:ascii="Calisto MT" w:hAnsi="Calisto MT"/>
          <w:szCs w:val="24"/>
        </w:rPr>
        <w:t>, limitada a uma fatura por exercício</w:t>
      </w:r>
      <w:r w:rsidRPr="00021438">
        <w:rPr>
          <w:rFonts w:ascii="Calisto MT" w:hAnsi="Calisto MT"/>
          <w:szCs w:val="24"/>
        </w:rPr>
        <w:t>.</w:t>
      </w:r>
    </w:p>
    <w:p w14:paraId="15EE8D9C" w14:textId="77777777" w:rsidR="002D13F3" w:rsidRPr="00864C60" w:rsidRDefault="002D13F3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b/>
          <w:bCs/>
          <w:szCs w:val="24"/>
        </w:rPr>
      </w:pPr>
    </w:p>
    <w:p w14:paraId="43B7A17D" w14:textId="77777777" w:rsidR="00D65328" w:rsidRPr="00864C60" w:rsidRDefault="00D65328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39EE4398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CAPÍTULO III</w:t>
      </w:r>
    </w:p>
    <w:p w14:paraId="04A3EC00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DA INCONSISTÊNCIA DE LEITURA</w:t>
      </w:r>
    </w:p>
    <w:p w14:paraId="1FA15DF2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0C9DCB42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lastRenderedPageBreak/>
        <w:t>Art. 4º.</w:t>
      </w:r>
      <w:r w:rsidRPr="00864C60">
        <w:rPr>
          <w:rFonts w:ascii="Calisto MT" w:hAnsi="Calisto MT"/>
          <w:szCs w:val="24"/>
        </w:rPr>
        <w:t xml:space="preserve"> Havendo inconsistência de leitura a FAES ou FAS será retida para análise e o usuário será notificado pelo DAEV. </w:t>
      </w:r>
    </w:p>
    <w:p w14:paraId="1C8B5B40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2938698A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Parágrafo único.</w:t>
      </w:r>
      <w:r w:rsidRPr="00864C60">
        <w:rPr>
          <w:rFonts w:ascii="Calisto MT" w:hAnsi="Calisto MT"/>
          <w:szCs w:val="24"/>
        </w:rPr>
        <w:t xml:space="preserve"> Confirmada a leitura a FAES ou FAS será impressa e entregue no imóvel com certificação pelo DAEV.</w:t>
      </w:r>
    </w:p>
    <w:p w14:paraId="74358AF4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452098D8" w14:textId="7F154C1F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Art. 5º.</w:t>
      </w:r>
      <w:r w:rsidRPr="00864C60">
        <w:rPr>
          <w:rFonts w:ascii="Calisto MT" w:hAnsi="Calisto MT"/>
          <w:szCs w:val="24"/>
        </w:rPr>
        <w:t xml:space="preserve"> Havendo inconsistência não identificada pelo DAEV, o interessado deverá apresentar</w:t>
      </w:r>
      <w:r w:rsidR="00F63C6E" w:rsidRPr="00864C60">
        <w:rPr>
          <w:rFonts w:ascii="Calisto MT" w:hAnsi="Calisto MT"/>
          <w:szCs w:val="24"/>
        </w:rPr>
        <w:t>,</w:t>
      </w:r>
      <w:r w:rsidRPr="00864C60">
        <w:rPr>
          <w:rFonts w:ascii="Calisto MT" w:hAnsi="Calisto MT"/>
          <w:szCs w:val="24"/>
        </w:rPr>
        <w:t xml:space="preserve"> até a data de vencimento da fatura, anotação contendo os </w:t>
      </w:r>
      <w:r w:rsidR="00F63C6E" w:rsidRPr="00864C60">
        <w:rPr>
          <w:rFonts w:ascii="Calisto MT" w:hAnsi="Calisto MT"/>
          <w:szCs w:val="24"/>
        </w:rPr>
        <w:t>4 (</w:t>
      </w:r>
      <w:r w:rsidRPr="00864C60">
        <w:rPr>
          <w:rFonts w:ascii="Calisto MT" w:hAnsi="Calisto MT"/>
          <w:szCs w:val="24"/>
        </w:rPr>
        <w:t>quatro</w:t>
      </w:r>
      <w:r w:rsidR="00F63C6E" w:rsidRPr="00864C60">
        <w:rPr>
          <w:rFonts w:ascii="Calisto MT" w:hAnsi="Calisto MT"/>
          <w:szCs w:val="24"/>
        </w:rPr>
        <w:t>)</w:t>
      </w:r>
      <w:r w:rsidRPr="00864C60">
        <w:rPr>
          <w:rFonts w:ascii="Calisto MT" w:hAnsi="Calisto MT"/>
          <w:szCs w:val="24"/>
        </w:rPr>
        <w:t xml:space="preserve"> últimos números registrados no hidrômetro e terá sua leitura revisada com emissão de FAES ou FAS, ficando responsável por erros ou acúmulos de leitura subsequentes.</w:t>
      </w:r>
    </w:p>
    <w:p w14:paraId="0E946705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6E40E868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 xml:space="preserve">Parágrafo único. </w:t>
      </w:r>
      <w:r w:rsidRPr="00864C60">
        <w:rPr>
          <w:rFonts w:ascii="Calisto MT" w:hAnsi="Calisto MT"/>
          <w:szCs w:val="24"/>
        </w:rPr>
        <w:t>Constatado pelo DAEV que a leitura informada pelo interessado é incompatível com a leitura real, o DAEV providenciará o lançamento da diferença de tarifa na próxima FAES ou FAS.</w:t>
      </w:r>
    </w:p>
    <w:p w14:paraId="4B20C375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0FA59C99" w14:textId="64E52E8D" w:rsidR="00165EAD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 xml:space="preserve">Art. 6º. </w:t>
      </w:r>
      <w:r w:rsidR="00BD1210" w:rsidRPr="00772CBE">
        <w:rPr>
          <w:rFonts w:ascii="Calisto MT" w:hAnsi="Calisto MT"/>
          <w:bCs/>
          <w:szCs w:val="24"/>
        </w:rPr>
        <w:t>Constatada manobra na rede pública na região em que se localiza a unidade usuária</w:t>
      </w:r>
      <w:r w:rsidR="00A27EE9" w:rsidRPr="00772CBE">
        <w:rPr>
          <w:rFonts w:ascii="Calisto MT" w:hAnsi="Calisto MT"/>
          <w:bCs/>
          <w:szCs w:val="24"/>
        </w:rPr>
        <w:t xml:space="preserve"> </w:t>
      </w:r>
      <w:r w:rsidR="00DF4089">
        <w:rPr>
          <w:rFonts w:ascii="Calisto MT" w:hAnsi="Calisto MT"/>
          <w:bCs/>
          <w:szCs w:val="24"/>
        </w:rPr>
        <w:t>e</w:t>
      </w:r>
      <w:r w:rsidR="00A27EE9" w:rsidRPr="00772CBE">
        <w:rPr>
          <w:rFonts w:ascii="Calisto MT" w:hAnsi="Calisto MT"/>
          <w:bCs/>
          <w:szCs w:val="24"/>
        </w:rPr>
        <w:t xml:space="preserve"> </w:t>
      </w:r>
      <w:r w:rsidR="00BD1210" w:rsidRPr="00772CBE">
        <w:rPr>
          <w:rFonts w:ascii="Calisto MT" w:hAnsi="Calisto MT"/>
          <w:bCs/>
          <w:szCs w:val="24"/>
        </w:rPr>
        <w:t xml:space="preserve">havendo alteração no consumo nas unidades usuárias vizinhas, a FAES ou FAS </w:t>
      </w:r>
      <w:r w:rsidR="00165EAD" w:rsidRPr="00772CBE">
        <w:rPr>
          <w:rFonts w:ascii="Calisto MT" w:hAnsi="Calisto MT"/>
          <w:bCs/>
          <w:szCs w:val="24"/>
        </w:rPr>
        <w:t>poderá ser</w:t>
      </w:r>
      <w:r w:rsidR="00BD1210" w:rsidRPr="00772CBE">
        <w:rPr>
          <w:rFonts w:ascii="Calisto MT" w:hAnsi="Calisto MT"/>
          <w:bCs/>
          <w:szCs w:val="24"/>
        </w:rPr>
        <w:t xml:space="preserve"> revisada</w:t>
      </w:r>
      <w:r w:rsidR="00165EAD" w:rsidRPr="00772CBE">
        <w:rPr>
          <w:rFonts w:ascii="Calisto MT" w:hAnsi="Calisto MT"/>
          <w:bCs/>
          <w:szCs w:val="24"/>
        </w:rPr>
        <w:t xml:space="preserve"> pelo </w:t>
      </w:r>
      <w:r w:rsidR="00EA7AB0" w:rsidRPr="00772CBE">
        <w:rPr>
          <w:rFonts w:ascii="Calisto MT" w:hAnsi="Calisto MT"/>
          <w:bCs/>
          <w:szCs w:val="24"/>
        </w:rPr>
        <w:t>atendente e homologada pelo responsável da Seção de Atendimento.</w:t>
      </w:r>
      <w:r w:rsidR="00165EAD" w:rsidRPr="00864C60">
        <w:rPr>
          <w:rFonts w:ascii="Calisto MT" w:hAnsi="Calisto MT"/>
          <w:b/>
          <w:szCs w:val="24"/>
        </w:rPr>
        <w:t xml:space="preserve"> </w:t>
      </w:r>
    </w:p>
    <w:p w14:paraId="5C533A27" w14:textId="7FEADC81" w:rsidR="00A27EE9" w:rsidRPr="00864C60" w:rsidRDefault="00A27EE9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</w:p>
    <w:p w14:paraId="2F4DCE52" w14:textId="75C69D03" w:rsidR="007B6979" w:rsidRPr="00864C60" w:rsidRDefault="00A27EE9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§1º</w:t>
      </w:r>
      <w:r w:rsidRPr="00772CBE">
        <w:rPr>
          <w:rFonts w:ascii="Calisto MT" w:hAnsi="Calisto MT"/>
          <w:bCs/>
          <w:szCs w:val="24"/>
        </w:rPr>
        <w:t>. Havendo</w:t>
      </w:r>
      <w:r w:rsidR="007B6979" w:rsidRPr="00772CBE">
        <w:rPr>
          <w:rFonts w:ascii="Calisto MT" w:hAnsi="Calisto MT"/>
          <w:bCs/>
          <w:szCs w:val="24"/>
        </w:rPr>
        <w:t xml:space="preserve"> consumo</w:t>
      </w:r>
      <w:r w:rsidR="00C92BBF" w:rsidRPr="00772CBE">
        <w:rPr>
          <w:rFonts w:ascii="Calisto MT" w:hAnsi="Calisto MT"/>
          <w:bCs/>
          <w:szCs w:val="24"/>
        </w:rPr>
        <w:t xml:space="preserve"> acima de </w:t>
      </w:r>
      <w:r w:rsidR="00756914" w:rsidRPr="00772CBE">
        <w:rPr>
          <w:rFonts w:ascii="Calisto MT" w:hAnsi="Calisto MT"/>
          <w:bCs/>
          <w:szCs w:val="24"/>
        </w:rPr>
        <w:t>5</w:t>
      </w:r>
      <w:r w:rsidR="00C92BBF" w:rsidRPr="00772CBE">
        <w:rPr>
          <w:rFonts w:ascii="Calisto MT" w:hAnsi="Calisto MT"/>
          <w:bCs/>
          <w:szCs w:val="24"/>
        </w:rPr>
        <w:t>m³</w:t>
      </w:r>
      <w:r w:rsidR="004F09EB" w:rsidRPr="00772CBE">
        <w:rPr>
          <w:rFonts w:ascii="Calisto MT" w:hAnsi="Calisto MT"/>
          <w:bCs/>
          <w:szCs w:val="24"/>
        </w:rPr>
        <w:t xml:space="preserve"> </w:t>
      </w:r>
      <w:r w:rsidR="00772CBE">
        <w:rPr>
          <w:rFonts w:ascii="Calisto MT" w:hAnsi="Calisto MT"/>
          <w:bCs/>
          <w:szCs w:val="24"/>
        </w:rPr>
        <w:t xml:space="preserve">(cinco metros cúbicos) </w:t>
      </w:r>
      <w:r w:rsidR="00C92BBF" w:rsidRPr="00772CBE">
        <w:rPr>
          <w:rFonts w:ascii="Calisto MT" w:hAnsi="Calisto MT"/>
          <w:bCs/>
          <w:szCs w:val="24"/>
        </w:rPr>
        <w:t>d</w:t>
      </w:r>
      <w:r w:rsidR="007B6979" w:rsidRPr="00772CBE">
        <w:rPr>
          <w:rFonts w:ascii="Calisto MT" w:hAnsi="Calisto MT"/>
          <w:bCs/>
          <w:szCs w:val="24"/>
        </w:rPr>
        <w:t>a média do usuário</w:t>
      </w:r>
      <w:r w:rsidR="00406E3F" w:rsidRPr="00772CBE">
        <w:rPr>
          <w:rFonts w:ascii="Calisto MT" w:hAnsi="Calisto MT"/>
          <w:bCs/>
          <w:szCs w:val="24"/>
        </w:rPr>
        <w:t xml:space="preserve"> </w:t>
      </w:r>
      <w:r w:rsidR="007B6979" w:rsidRPr="00772CBE">
        <w:rPr>
          <w:rFonts w:ascii="Calisto MT" w:hAnsi="Calisto MT"/>
          <w:bCs/>
          <w:szCs w:val="24"/>
        </w:rPr>
        <w:t>a fatura poderá ser revisada nos termos deste artigo.</w:t>
      </w:r>
    </w:p>
    <w:p w14:paraId="348CADEE" w14:textId="77777777" w:rsidR="00165EAD" w:rsidRPr="00864C60" w:rsidRDefault="00165EAD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</w:p>
    <w:p w14:paraId="529C5DF2" w14:textId="4BBDDF20" w:rsidR="00165EAD" w:rsidRPr="00864C60" w:rsidRDefault="00165EAD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§</w:t>
      </w:r>
      <w:r w:rsidR="00A27EE9" w:rsidRPr="00864C60">
        <w:rPr>
          <w:rFonts w:ascii="Calisto MT" w:hAnsi="Calisto MT"/>
          <w:b/>
          <w:szCs w:val="24"/>
        </w:rPr>
        <w:t>2</w:t>
      </w:r>
      <w:r w:rsidRPr="00864C60">
        <w:rPr>
          <w:rFonts w:ascii="Calisto MT" w:hAnsi="Calisto MT"/>
          <w:b/>
          <w:szCs w:val="24"/>
        </w:rPr>
        <w:t>º</w:t>
      </w:r>
      <w:r w:rsidRPr="00772CBE">
        <w:rPr>
          <w:rFonts w:ascii="Calisto MT" w:hAnsi="Calisto MT"/>
          <w:bCs/>
          <w:szCs w:val="24"/>
        </w:rPr>
        <w:t xml:space="preserve">. A revisão de conta </w:t>
      </w:r>
      <w:r w:rsidR="00A27EE9" w:rsidRPr="00772CBE">
        <w:rPr>
          <w:rFonts w:ascii="Calisto MT" w:hAnsi="Calisto MT"/>
          <w:bCs/>
          <w:szCs w:val="24"/>
        </w:rPr>
        <w:t>nos moldes deste</w:t>
      </w:r>
      <w:r w:rsidRPr="00772CBE">
        <w:rPr>
          <w:rFonts w:ascii="Calisto MT" w:hAnsi="Calisto MT"/>
          <w:bCs/>
          <w:szCs w:val="24"/>
        </w:rPr>
        <w:t xml:space="preserve"> </w:t>
      </w:r>
      <w:r w:rsidR="00A27EE9" w:rsidRPr="00772CBE">
        <w:rPr>
          <w:rFonts w:ascii="Calisto MT" w:hAnsi="Calisto MT"/>
          <w:bCs/>
          <w:szCs w:val="24"/>
        </w:rPr>
        <w:t>artigo</w:t>
      </w:r>
      <w:r w:rsidRPr="00772CBE">
        <w:rPr>
          <w:rFonts w:ascii="Calisto MT" w:hAnsi="Calisto MT"/>
          <w:bCs/>
          <w:szCs w:val="24"/>
        </w:rPr>
        <w:t xml:space="preserve"> será realizada somente se houver redução de volume medido na fatura imediatamente posterior à fatura reclamada.</w:t>
      </w:r>
      <w:r w:rsidRPr="00864C60">
        <w:rPr>
          <w:rFonts w:ascii="Calisto MT" w:hAnsi="Calisto MT"/>
          <w:b/>
          <w:szCs w:val="24"/>
        </w:rPr>
        <w:t xml:space="preserve"> </w:t>
      </w:r>
    </w:p>
    <w:p w14:paraId="73A7F5C8" w14:textId="77474593" w:rsidR="00165EAD" w:rsidRPr="00864C60" w:rsidRDefault="00165EAD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</w:p>
    <w:p w14:paraId="0445122A" w14:textId="0703729C" w:rsidR="00165EAD" w:rsidRPr="00864C60" w:rsidRDefault="00165EAD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§</w:t>
      </w:r>
      <w:r w:rsidR="00A27EE9" w:rsidRPr="00864C60">
        <w:rPr>
          <w:rFonts w:ascii="Calisto MT" w:hAnsi="Calisto MT"/>
          <w:b/>
          <w:szCs w:val="24"/>
        </w:rPr>
        <w:t>3</w:t>
      </w:r>
      <w:r w:rsidRPr="00864C60">
        <w:rPr>
          <w:rFonts w:ascii="Calisto MT" w:hAnsi="Calisto MT"/>
          <w:b/>
          <w:szCs w:val="24"/>
        </w:rPr>
        <w:t>º</w:t>
      </w:r>
      <w:r w:rsidRPr="00772CBE">
        <w:rPr>
          <w:rFonts w:ascii="Calisto MT" w:hAnsi="Calisto MT"/>
          <w:bCs/>
          <w:szCs w:val="24"/>
        </w:rPr>
        <w:t>. Considera-se redução do volume medido para os fins deste artigo aquela que alcançar a média dos últimos seis meses, desconsiderada a fatura reclamada.</w:t>
      </w:r>
    </w:p>
    <w:p w14:paraId="53054579" w14:textId="0C472154" w:rsidR="00165EAD" w:rsidRPr="00864C60" w:rsidRDefault="00165EAD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</w:p>
    <w:p w14:paraId="063B5E1A" w14:textId="7B91B378" w:rsidR="007C28AF" w:rsidRPr="00864C60" w:rsidRDefault="00165EAD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§</w:t>
      </w:r>
      <w:r w:rsidR="00A27EE9" w:rsidRPr="00864C60">
        <w:rPr>
          <w:rFonts w:ascii="Calisto MT" w:hAnsi="Calisto MT"/>
          <w:b/>
          <w:szCs w:val="24"/>
        </w:rPr>
        <w:t>4</w:t>
      </w:r>
      <w:r w:rsidRPr="00864C60">
        <w:rPr>
          <w:rFonts w:ascii="Calisto MT" w:hAnsi="Calisto MT"/>
          <w:b/>
          <w:szCs w:val="24"/>
        </w:rPr>
        <w:t>º</w:t>
      </w:r>
      <w:r w:rsidRPr="00772CBE">
        <w:rPr>
          <w:rFonts w:ascii="Calisto MT" w:hAnsi="Calisto MT"/>
          <w:bCs/>
          <w:szCs w:val="24"/>
        </w:rPr>
        <w:t>. O consumo a ser considerado para o cálculo será a média aritmética dos consumos medidos nos últimos 6 (seis) meses com medição de leituras válidas e será cobrado aplicando a Tabelas de Tarifas e Preços Públicos vigente.</w:t>
      </w:r>
    </w:p>
    <w:p w14:paraId="1F9EFED4" w14:textId="77777777" w:rsidR="002D13F3" w:rsidRPr="00864C60" w:rsidRDefault="002D13F3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</w:p>
    <w:p w14:paraId="2E95AD64" w14:textId="29A79658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§</w:t>
      </w:r>
      <w:r w:rsidR="009F79BE" w:rsidRPr="00864C60">
        <w:rPr>
          <w:rFonts w:ascii="Calisto MT" w:hAnsi="Calisto MT"/>
          <w:b/>
          <w:szCs w:val="24"/>
        </w:rPr>
        <w:t>5</w:t>
      </w:r>
      <w:r w:rsidRPr="00864C60">
        <w:rPr>
          <w:rFonts w:ascii="Calisto MT" w:hAnsi="Calisto MT"/>
          <w:b/>
          <w:szCs w:val="24"/>
        </w:rPr>
        <w:t>º</w:t>
      </w:r>
      <w:r w:rsidRPr="00772CBE">
        <w:rPr>
          <w:rFonts w:ascii="Calisto MT" w:hAnsi="Calisto MT"/>
          <w:bCs/>
          <w:szCs w:val="24"/>
        </w:rPr>
        <w:t xml:space="preserve">. Não havendo </w:t>
      </w:r>
      <w:r w:rsidR="00BD1210" w:rsidRPr="00772CBE">
        <w:rPr>
          <w:rFonts w:ascii="Calisto MT" w:hAnsi="Calisto MT"/>
          <w:bCs/>
          <w:szCs w:val="24"/>
        </w:rPr>
        <w:t xml:space="preserve">redução </w:t>
      </w:r>
      <w:r w:rsidR="00165EAD" w:rsidRPr="00772CBE">
        <w:rPr>
          <w:rFonts w:ascii="Calisto MT" w:hAnsi="Calisto MT"/>
          <w:bCs/>
          <w:szCs w:val="24"/>
        </w:rPr>
        <w:t>d</w:t>
      </w:r>
      <w:r w:rsidR="00BD1210" w:rsidRPr="00772CBE">
        <w:rPr>
          <w:rFonts w:ascii="Calisto MT" w:hAnsi="Calisto MT"/>
          <w:bCs/>
          <w:szCs w:val="24"/>
        </w:rPr>
        <w:t xml:space="preserve">o consumo na leitura imediatamente posterior à fatura reclamada, o usuário deverá ser orientado a verificar vazamento interno ou </w:t>
      </w:r>
      <w:r w:rsidRPr="00772CBE">
        <w:rPr>
          <w:rFonts w:ascii="Calisto MT" w:hAnsi="Calisto MT"/>
          <w:bCs/>
          <w:szCs w:val="24"/>
        </w:rPr>
        <w:t>poderá ser oferecid</w:t>
      </w:r>
      <w:r w:rsidR="00165EAD" w:rsidRPr="00772CBE">
        <w:rPr>
          <w:rFonts w:ascii="Calisto MT" w:hAnsi="Calisto MT"/>
          <w:bCs/>
          <w:szCs w:val="24"/>
        </w:rPr>
        <w:t xml:space="preserve">a </w:t>
      </w:r>
      <w:r w:rsidRPr="00772CBE">
        <w:rPr>
          <w:rFonts w:ascii="Calisto MT" w:hAnsi="Calisto MT"/>
          <w:bCs/>
          <w:szCs w:val="24"/>
        </w:rPr>
        <w:t>a aferição de hidrômetro nos moldes do Regulamento do DAEV.</w:t>
      </w:r>
      <w:r w:rsidRPr="00864C60">
        <w:rPr>
          <w:rFonts w:ascii="Calisto MT" w:hAnsi="Calisto MT"/>
          <w:b/>
          <w:szCs w:val="24"/>
        </w:rPr>
        <w:t xml:space="preserve"> </w:t>
      </w:r>
    </w:p>
    <w:p w14:paraId="1CB60B8E" w14:textId="56EA6B3A" w:rsidR="005E5A77" w:rsidRPr="00864C60" w:rsidRDefault="005E5A77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</w:p>
    <w:p w14:paraId="5D386AF0" w14:textId="57568260" w:rsidR="009F79BE" w:rsidRPr="00864C60" w:rsidRDefault="009F79BE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§6º</w:t>
      </w:r>
      <w:r w:rsidRPr="00772CBE">
        <w:rPr>
          <w:rFonts w:ascii="Calisto MT" w:hAnsi="Calisto MT"/>
          <w:bCs/>
          <w:szCs w:val="24"/>
        </w:rPr>
        <w:t xml:space="preserve">. A revisão de conta </w:t>
      </w:r>
      <w:r w:rsidR="0021564C" w:rsidRPr="00772CBE">
        <w:rPr>
          <w:rFonts w:ascii="Calisto MT" w:hAnsi="Calisto MT"/>
          <w:bCs/>
          <w:szCs w:val="24"/>
        </w:rPr>
        <w:t xml:space="preserve">disciplinada </w:t>
      </w:r>
      <w:r w:rsidRPr="00772CBE">
        <w:rPr>
          <w:rFonts w:ascii="Calisto MT" w:hAnsi="Calisto MT"/>
          <w:bCs/>
          <w:szCs w:val="24"/>
        </w:rPr>
        <w:t>neste capitulo é limitada a duas faturas por exercício.</w:t>
      </w:r>
    </w:p>
    <w:p w14:paraId="00D9AE0D" w14:textId="07FD8AFD" w:rsidR="005E5A77" w:rsidRPr="00864C60" w:rsidRDefault="005E5A77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b/>
          <w:szCs w:val="24"/>
        </w:rPr>
      </w:pPr>
    </w:p>
    <w:p w14:paraId="3912E5C2" w14:textId="2A275BAD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CAPÍTULO VI</w:t>
      </w:r>
    </w:p>
    <w:p w14:paraId="250506C4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DA AFERIÇÃO DO HIDRÔMETRO</w:t>
      </w:r>
    </w:p>
    <w:p w14:paraId="4CE14506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7921DD61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Art. 7º</w:t>
      </w:r>
      <w:r w:rsidRPr="00864C60">
        <w:rPr>
          <w:rFonts w:ascii="Calisto MT" w:hAnsi="Calisto MT"/>
          <w:szCs w:val="24"/>
        </w:rPr>
        <w:t xml:space="preserve">. Nos casos de aferição do hidrômetro nos moldes do </w:t>
      </w:r>
      <w:r w:rsidRPr="00864C60">
        <w:rPr>
          <w:rFonts w:ascii="Calisto MT" w:hAnsi="Calisto MT"/>
          <w:szCs w:val="24"/>
        </w:rPr>
        <w:lastRenderedPageBreak/>
        <w:t>Regulamento, constatada irregularidade que provoque aumento no volume de consumo, as faturas serão revisadas a partir da data da solicitação da aferição.</w:t>
      </w:r>
    </w:p>
    <w:p w14:paraId="2336C927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07CF9AD6" w14:textId="07A4C816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 xml:space="preserve">§1º. </w:t>
      </w:r>
      <w:r w:rsidRPr="00864C60">
        <w:rPr>
          <w:rFonts w:ascii="Calisto MT" w:hAnsi="Calisto MT"/>
          <w:szCs w:val="24"/>
        </w:rPr>
        <w:t xml:space="preserve">As faturas serão recalculadas considerando o consumo medido nos </w:t>
      </w:r>
      <w:r w:rsidR="004A18BB" w:rsidRPr="00864C60">
        <w:rPr>
          <w:rFonts w:ascii="Calisto MT" w:hAnsi="Calisto MT"/>
          <w:szCs w:val="24"/>
        </w:rPr>
        <w:t>15</w:t>
      </w:r>
      <w:r w:rsidRPr="00864C60">
        <w:rPr>
          <w:rFonts w:ascii="Calisto MT" w:hAnsi="Calisto MT"/>
          <w:szCs w:val="24"/>
        </w:rPr>
        <w:t xml:space="preserve"> (</w:t>
      </w:r>
      <w:r w:rsidR="00506393" w:rsidRPr="00864C60">
        <w:rPr>
          <w:rFonts w:ascii="Calisto MT" w:hAnsi="Calisto MT"/>
          <w:szCs w:val="24"/>
        </w:rPr>
        <w:t>quinze</w:t>
      </w:r>
      <w:r w:rsidRPr="00864C60">
        <w:rPr>
          <w:rFonts w:ascii="Calisto MT" w:hAnsi="Calisto MT"/>
          <w:szCs w:val="24"/>
        </w:rPr>
        <w:t>) dias co</w:t>
      </w:r>
      <w:r w:rsidR="00506393" w:rsidRPr="00864C60">
        <w:rPr>
          <w:rFonts w:ascii="Calisto MT" w:hAnsi="Calisto MT"/>
          <w:szCs w:val="24"/>
        </w:rPr>
        <w:t xml:space="preserve">nsecutivos </w:t>
      </w:r>
      <w:r w:rsidRPr="00864C60">
        <w:rPr>
          <w:rFonts w:ascii="Calisto MT" w:hAnsi="Calisto MT"/>
          <w:szCs w:val="24"/>
        </w:rPr>
        <w:t xml:space="preserve">posteriores à substituição do hidrômetro. </w:t>
      </w:r>
    </w:p>
    <w:p w14:paraId="4273CA06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6F1A308D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§2º.</w:t>
      </w:r>
      <w:r w:rsidRPr="00864C60">
        <w:rPr>
          <w:rFonts w:ascii="Calisto MT" w:hAnsi="Calisto MT"/>
          <w:szCs w:val="24"/>
        </w:rPr>
        <w:t xml:space="preserve"> Havendo necessidade de substituição do equipamento de medição, o usuário será notificado por escrito, certificada a entrega pelo DAEV, devendo constar na notificação a leitura final do equipamento substituído e a inicial do substituidor. </w:t>
      </w:r>
    </w:p>
    <w:p w14:paraId="5AC59266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688E3296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§3º.</w:t>
      </w:r>
      <w:r w:rsidRPr="00864C60">
        <w:rPr>
          <w:rFonts w:ascii="Calisto MT" w:hAnsi="Calisto MT"/>
          <w:szCs w:val="24"/>
        </w:rPr>
        <w:t xml:space="preserve"> Em caso de intervenção indevida do usuário nos hidrômetros ou lacres, a substituição do equipamento será executada compulsoriamente pelo DAEV, independentemente de notificação, às expensas do usuário, sem prejuízo da aplicação das penalidades previstas no Regulamento.</w:t>
      </w:r>
    </w:p>
    <w:p w14:paraId="32379509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195D4D5E" w14:textId="68057E15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§4º.</w:t>
      </w:r>
      <w:r w:rsidRPr="00864C60">
        <w:rPr>
          <w:rFonts w:ascii="Calisto MT" w:hAnsi="Calisto MT"/>
          <w:szCs w:val="24"/>
        </w:rPr>
        <w:t xml:space="preserve"> Após a substituição do equipamento de medição, o usuário receberá </w:t>
      </w:r>
      <w:r w:rsidR="00EF281A" w:rsidRPr="00864C60">
        <w:rPr>
          <w:rFonts w:ascii="Calisto MT" w:hAnsi="Calisto MT"/>
          <w:szCs w:val="24"/>
        </w:rPr>
        <w:t xml:space="preserve">uma cópia da Ordem de Serviço que constará a leitura da retirada do hidrômetro. </w:t>
      </w:r>
    </w:p>
    <w:p w14:paraId="2B6DD37C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2F5708B3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</w:p>
    <w:p w14:paraId="38F58DE6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CAPÍTULO VII</w:t>
      </w:r>
    </w:p>
    <w:p w14:paraId="3F518659" w14:textId="53A4BBB0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DO DESCARTE DE ÁGUA SUJA</w:t>
      </w:r>
      <w:r w:rsidR="00EF281A" w:rsidRPr="00864C60">
        <w:rPr>
          <w:rFonts w:ascii="Calisto MT" w:hAnsi="Calisto MT"/>
          <w:b/>
          <w:szCs w:val="24"/>
        </w:rPr>
        <w:t xml:space="preserve"> </w:t>
      </w:r>
    </w:p>
    <w:p w14:paraId="359BDD59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37877114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Art. 8º</w:t>
      </w:r>
      <w:r w:rsidRPr="00864C60">
        <w:rPr>
          <w:rFonts w:ascii="Calisto MT" w:hAnsi="Calisto MT"/>
          <w:szCs w:val="24"/>
        </w:rPr>
        <w:t>. A fatura imediatamente posterior ao descarte de água suja proveniente da rede pública, que provoque aumento no consumo e considerando os consumos reais medidos nos últimos 6 (seis) meses, poderá ser revisada pela média de consumo, desde que haja registro de reclamação e seja devidamente constatado pelo DAEV.</w:t>
      </w:r>
    </w:p>
    <w:p w14:paraId="6209EC9F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31C7803B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Parágrafo único.</w:t>
      </w:r>
      <w:r w:rsidRPr="00864C60">
        <w:rPr>
          <w:rFonts w:ascii="Calisto MT" w:hAnsi="Calisto MT"/>
          <w:szCs w:val="24"/>
        </w:rPr>
        <w:t xml:space="preserve"> A impossibilidade de constatação do descarte pode ser suprida por Nota Fiscal de limpeza de caixa d´água, mas não dispensa o registro de reclamação ao DAEV.</w:t>
      </w:r>
    </w:p>
    <w:p w14:paraId="4D8F238F" w14:textId="77777777" w:rsidR="007C28AF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5B64C537" w14:textId="77777777" w:rsidR="0052101E" w:rsidRPr="00864C60" w:rsidRDefault="0052101E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075413C6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CAPÍTULO VIII</w:t>
      </w:r>
    </w:p>
    <w:p w14:paraId="3F8738D8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DA ALTERAÇÃO CADASTRAL</w:t>
      </w:r>
    </w:p>
    <w:p w14:paraId="419C8CDC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2DD4BE52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Art. 9º</w:t>
      </w:r>
      <w:r w:rsidRPr="00864C60">
        <w:rPr>
          <w:rFonts w:ascii="Calisto MT" w:hAnsi="Calisto MT"/>
          <w:szCs w:val="24"/>
        </w:rPr>
        <w:t>. No caso de deferimento de alteração cadastral que provoque influência no cálculo das tarifas, poderá haver revisão das contas emitidas a partir da data da solicitação da alteração cadastral.</w:t>
      </w:r>
    </w:p>
    <w:p w14:paraId="559626EE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7C605BD0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Parágrafo único.</w:t>
      </w:r>
      <w:r w:rsidRPr="00864C60">
        <w:rPr>
          <w:rFonts w:ascii="Calisto MT" w:hAnsi="Calisto MT"/>
          <w:szCs w:val="24"/>
        </w:rPr>
        <w:t xml:space="preserve"> A revisão deverá considerar as novas informações cadastrais.</w:t>
      </w:r>
    </w:p>
    <w:p w14:paraId="17AF3539" w14:textId="6A447032" w:rsidR="007C28AF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387E530E" w14:textId="77777777" w:rsidR="0052101E" w:rsidRPr="00864C60" w:rsidRDefault="0052101E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18B0A8BB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CAPÍTULO IX</w:t>
      </w:r>
    </w:p>
    <w:p w14:paraId="4C45BC50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DOS PROGRAMAS ESPECIAIS DE TARIFA</w:t>
      </w:r>
    </w:p>
    <w:p w14:paraId="2A56339D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b/>
          <w:szCs w:val="24"/>
        </w:rPr>
      </w:pPr>
    </w:p>
    <w:p w14:paraId="4806CCC0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Art. 10</w:t>
      </w:r>
      <w:r w:rsidRPr="00864C60">
        <w:rPr>
          <w:rFonts w:ascii="Calisto MT" w:hAnsi="Calisto MT"/>
          <w:szCs w:val="24"/>
        </w:rPr>
        <w:t>. Os usuários incluídos em programas especiais de tarifa terão revisadas suas faturas desde a data da solicitação da inclusão, incluindo as solicitações de tarifa social.</w:t>
      </w:r>
    </w:p>
    <w:p w14:paraId="47E9BCDD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rPr>
          <w:rFonts w:ascii="Calisto MT" w:hAnsi="Calisto MT"/>
          <w:szCs w:val="24"/>
        </w:rPr>
      </w:pPr>
    </w:p>
    <w:p w14:paraId="6CFF3F54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CAPÍTULO IX</w:t>
      </w:r>
    </w:p>
    <w:p w14:paraId="172D5994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>DISPOSIÇÕES GERAIS</w:t>
      </w:r>
    </w:p>
    <w:p w14:paraId="41D23125" w14:textId="77777777" w:rsidR="007C28AF" w:rsidRPr="00864C60" w:rsidRDefault="007C28AF" w:rsidP="003471FC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jc w:val="center"/>
        <w:rPr>
          <w:rFonts w:ascii="Calisto MT" w:hAnsi="Calisto MT"/>
          <w:szCs w:val="24"/>
        </w:rPr>
      </w:pPr>
    </w:p>
    <w:p w14:paraId="37B442FE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Art. 11.</w:t>
      </w:r>
      <w:r w:rsidRPr="00864C60">
        <w:rPr>
          <w:rFonts w:ascii="Calisto MT" w:hAnsi="Calisto MT"/>
          <w:szCs w:val="24"/>
        </w:rPr>
        <w:t xml:space="preserve"> O prazo para solicitação da revisão de conta é de 90 (noventa) dias após o vencimento da FAES ou FAS.</w:t>
      </w:r>
    </w:p>
    <w:p w14:paraId="197AC8FE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167D6D07" w14:textId="6759C07B" w:rsidR="007C28AF" w:rsidRPr="00864C60" w:rsidRDefault="007C28AF" w:rsidP="00611AC0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="851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Art. 12.</w:t>
      </w:r>
      <w:r w:rsidRPr="00864C60">
        <w:rPr>
          <w:rFonts w:ascii="Calisto MT" w:hAnsi="Calisto MT"/>
          <w:szCs w:val="24"/>
        </w:rPr>
        <w:t xml:space="preserve"> Deferido o direito à revisão por erro do DAEV</w:t>
      </w:r>
      <w:r w:rsidR="00D3475E" w:rsidRPr="00864C60">
        <w:rPr>
          <w:rFonts w:ascii="Calisto MT" w:hAnsi="Calisto MT"/>
          <w:szCs w:val="24"/>
        </w:rPr>
        <w:t>,</w:t>
      </w:r>
      <w:r w:rsidRPr="00864C60">
        <w:rPr>
          <w:rFonts w:ascii="Calisto MT" w:hAnsi="Calisto MT"/>
          <w:szCs w:val="24"/>
        </w:rPr>
        <w:t xml:space="preserve"> o vencimento da FAES ou FAS será alterado para não incidir juros, multa e correção.</w:t>
      </w:r>
    </w:p>
    <w:p w14:paraId="64CC5439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0DC7EEC5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50"/>
        <w:rPr>
          <w:rFonts w:ascii="Calisto MT" w:hAnsi="Calisto MT"/>
          <w:szCs w:val="24"/>
        </w:rPr>
      </w:pPr>
      <w:r w:rsidRPr="00864C60">
        <w:rPr>
          <w:rFonts w:ascii="Calisto MT" w:hAnsi="Calisto MT"/>
          <w:b/>
          <w:szCs w:val="24"/>
        </w:rPr>
        <w:t>Parágrafo único.</w:t>
      </w:r>
      <w:r w:rsidRPr="00864C60">
        <w:rPr>
          <w:rFonts w:ascii="Calisto MT" w:hAnsi="Calisto MT"/>
          <w:szCs w:val="24"/>
        </w:rPr>
        <w:t xml:space="preserve"> O DAEV poderá negociar com o solicitante a alteração de prazo de pagamento da conta revisada, respeitado o limite de 10 (dez) dias da data da realização da revisão, desde que não tenha havido a emissão da própria fatura.</w:t>
      </w:r>
    </w:p>
    <w:p w14:paraId="4A1FA9CC" w14:textId="77777777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1856E1D7" w14:textId="491633BE" w:rsidR="00D65328" w:rsidRPr="00864C60" w:rsidRDefault="007C28AF" w:rsidP="0052101E">
      <w:pPr>
        <w:pStyle w:val="Corpodetexto"/>
        <w:widowControl w:val="0"/>
        <w:tabs>
          <w:tab w:val="clear" w:pos="2835"/>
        </w:tabs>
        <w:autoSpaceDE w:val="0"/>
        <w:autoSpaceDN w:val="0"/>
        <w:ind w:firstLineChars="851" w:firstLine="2050"/>
        <w:rPr>
          <w:rFonts w:ascii="Calisto MT" w:hAnsi="Calisto MT"/>
          <w:b/>
          <w:szCs w:val="24"/>
        </w:rPr>
      </w:pPr>
      <w:r w:rsidRPr="00864C60">
        <w:rPr>
          <w:rFonts w:ascii="Calisto MT" w:hAnsi="Calisto MT"/>
          <w:b/>
          <w:szCs w:val="24"/>
        </w:rPr>
        <w:t xml:space="preserve">Art. 13. </w:t>
      </w:r>
      <w:r w:rsidR="00D65328" w:rsidRPr="00772CBE">
        <w:rPr>
          <w:rFonts w:ascii="Calisto MT" w:hAnsi="Calisto MT"/>
          <w:bCs/>
          <w:szCs w:val="24"/>
        </w:rPr>
        <w:t xml:space="preserve">Os casos que não se enquadrarem nas alternativas previstas no Regulamento ou nesta Portaria serão analisados e deliberados por Comissão de Revisão de Conta composta por </w:t>
      </w:r>
      <w:r w:rsidR="000864ED" w:rsidRPr="00772CBE">
        <w:rPr>
          <w:rFonts w:ascii="Calisto MT" w:hAnsi="Calisto MT"/>
          <w:bCs/>
          <w:szCs w:val="24"/>
        </w:rPr>
        <w:t>3 (</w:t>
      </w:r>
      <w:r w:rsidR="00D65328" w:rsidRPr="00772CBE">
        <w:rPr>
          <w:rFonts w:ascii="Calisto MT" w:hAnsi="Calisto MT"/>
          <w:bCs/>
          <w:szCs w:val="24"/>
        </w:rPr>
        <w:t>três</w:t>
      </w:r>
      <w:r w:rsidR="000864ED" w:rsidRPr="00772CBE">
        <w:rPr>
          <w:rFonts w:ascii="Calisto MT" w:hAnsi="Calisto MT"/>
          <w:bCs/>
          <w:szCs w:val="24"/>
        </w:rPr>
        <w:t>)</w:t>
      </w:r>
      <w:r w:rsidR="00D65328" w:rsidRPr="00772CBE">
        <w:rPr>
          <w:rFonts w:ascii="Calisto MT" w:hAnsi="Calisto MT"/>
          <w:bCs/>
          <w:szCs w:val="24"/>
        </w:rPr>
        <w:t xml:space="preserve"> membros dentre os servidores efetivos.</w:t>
      </w:r>
    </w:p>
    <w:p w14:paraId="3BC1D3B9" w14:textId="5822BEB0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szCs w:val="24"/>
        </w:rPr>
      </w:pPr>
    </w:p>
    <w:p w14:paraId="15E4272B" w14:textId="42B34632" w:rsidR="007C28AF" w:rsidRPr="00864C60" w:rsidRDefault="007C28AF" w:rsidP="0052101E">
      <w:pPr>
        <w:widowControl w:val="0"/>
        <w:tabs>
          <w:tab w:val="left" w:pos="0"/>
        </w:tabs>
        <w:autoSpaceDE w:val="0"/>
        <w:autoSpaceDN w:val="0"/>
        <w:spacing w:after="0" w:line="240" w:lineRule="auto"/>
        <w:ind w:firstLineChars="851" w:firstLine="2050"/>
        <w:jc w:val="both"/>
        <w:rPr>
          <w:rFonts w:ascii="Calisto MT" w:hAnsi="Calisto MT"/>
          <w:sz w:val="24"/>
          <w:szCs w:val="24"/>
        </w:rPr>
      </w:pPr>
      <w:r w:rsidRPr="00864C60">
        <w:rPr>
          <w:rFonts w:ascii="Calisto MT" w:hAnsi="Calisto MT"/>
          <w:b/>
          <w:sz w:val="24"/>
          <w:szCs w:val="24"/>
        </w:rPr>
        <w:t>Art. 14.</w:t>
      </w:r>
      <w:r w:rsidRPr="00864C60">
        <w:rPr>
          <w:rFonts w:ascii="Calisto MT" w:hAnsi="Calisto MT"/>
          <w:sz w:val="24"/>
          <w:szCs w:val="24"/>
        </w:rPr>
        <w:t xml:space="preserve"> Esta Portaria</w:t>
      </w:r>
      <w:r w:rsidR="00BD1210" w:rsidRPr="00864C60">
        <w:rPr>
          <w:rFonts w:ascii="Calisto MT" w:hAnsi="Calisto MT"/>
          <w:sz w:val="24"/>
          <w:szCs w:val="24"/>
        </w:rPr>
        <w:t xml:space="preserve"> revoga a Portaria nº 3.478/2023 e</w:t>
      </w:r>
      <w:r w:rsidRPr="00864C60">
        <w:rPr>
          <w:rFonts w:ascii="Calisto MT" w:hAnsi="Calisto MT"/>
          <w:sz w:val="24"/>
          <w:szCs w:val="24"/>
        </w:rPr>
        <w:t xml:space="preserve"> entra em vigor da data de sua publicação.</w:t>
      </w:r>
    </w:p>
    <w:p w14:paraId="7298D30A" w14:textId="77777777" w:rsidR="00BD1210" w:rsidRPr="00864C60" w:rsidRDefault="00BD1210" w:rsidP="003471FC">
      <w:pPr>
        <w:tabs>
          <w:tab w:val="left" w:pos="0"/>
        </w:tabs>
        <w:spacing w:after="0" w:line="240" w:lineRule="auto"/>
        <w:jc w:val="both"/>
        <w:rPr>
          <w:rFonts w:ascii="Calisto MT" w:hAnsi="Calisto MT"/>
          <w:sz w:val="24"/>
          <w:szCs w:val="24"/>
        </w:rPr>
      </w:pPr>
    </w:p>
    <w:p w14:paraId="6CBF509E" w14:textId="77777777" w:rsidR="007C28AF" w:rsidRPr="00864C60" w:rsidRDefault="007C28AF" w:rsidP="003471FC">
      <w:pPr>
        <w:pStyle w:val="Corpodetexto"/>
        <w:tabs>
          <w:tab w:val="clear" w:pos="2835"/>
          <w:tab w:val="left" w:pos="0"/>
        </w:tabs>
        <w:jc w:val="center"/>
        <w:rPr>
          <w:rFonts w:ascii="Calisto MT" w:hAnsi="Calisto MT"/>
          <w:iCs/>
          <w:szCs w:val="24"/>
        </w:rPr>
      </w:pPr>
    </w:p>
    <w:p w14:paraId="0284BFDA" w14:textId="7972A4BD" w:rsidR="007C28AF" w:rsidRPr="00864C60" w:rsidRDefault="007C28AF" w:rsidP="0052101E">
      <w:pPr>
        <w:pStyle w:val="Corpodetexto"/>
        <w:widowControl w:val="0"/>
        <w:tabs>
          <w:tab w:val="clear" w:pos="2835"/>
          <w:tab w:val="left" w:pos="0"/>
        </w:tabs>
        <w:autoSpaceDE w:val="0"/>
        <w:autoSpaceDN w:val="0"/>
        <w:ind w:firstLineChars="851" w:firstLine="2042"/>
        <w:rPr>
          <w:rFonts w:ascii="Calisto MT" w:hAnsi="Calisto MT"/>
          <w:iCs/>
          <w:szCs w:val="24"/>
        </w:rPr>
      </w:pPr>
      <w:r w:rsidRPr="00864C60">
        <w:rPr>
          <w:rFonts w:ascii="Calisto MT" w:hAnsi="Calisto MT"/>
          <w:iCs/>
          <w:szCs w:val="24"/>
        </w:rPr>
        <w:t xml:space="preserve">Valinhos, </w:t>
      </w:r>
      <w:r w:rsidR="00116133">
        <w:rPr>
          <w:rFonts w:ascii="Calisto MT" w:hAnsi="Calisto MT"/>
          <w:iCs/>
          <w:szCs w:val="24"/>
        </w:rPr>
        <w:t>26 de outubro de 2023</w:t>
      </w:r>
      <w:r w:rsidR="00BD1210" w:rsidRPr="00864C60">
        <w:rPr>
          <w:rFonts w:ascii="Calisto MT" w:hAnsi="Calisto MT"/>
          <w:iCs/>
          <w:szCs w:val="24"/>
        </w:rPr>
        <w:t>.</w:t>
      </w:r>
    </w:p>
    <w:p w14:paraId="39C0CAD0" w14:textId="77777777" w:rsidR="007C28AF" w:rsidRPr="00864C60" w:rsidRDefault="007C28AF" w:rsidP="003471FC">
      <w:pPr>
        <w:pStyle w:val="Corpodetexto"/>
        <w:tabs>
          <w:tab w:val="clear" w:pos="2835"/>
          <w:tab w:val="left" w:pos="0"/>
        </w:tabs>
        <w:jc w:val="center"/>
        <w:rPr>
          <w:rFonts w:ascii="Calisto MT" w:hAnsi="Calisto MT"/>
          <w:szCs w:val="24"/>
        </w:rPr>
      </w:pPr>
    </w:p>
    <w:p w14:paraId="54D414FE" w14:textId="77777777" w:rsidR="007C28AF" w:rsidRPr="00864C60" w:rsidRDefault="007C28AF" w:rsidP="003471FC">
      <w:pPr>
        <w:pStyle w:val="Corpodetexto"/>
        <w:tabs>
          <w:tab w:val="clear" w:pos="2835"/>
          <w:tab w:val="left" w:pos="0"/>
        </w:tabs>
        <w:jc w:val="center"/>
        <w:rPr>
          <w:rFonts w:ascii="Calisto MT" w:hAnsi="Calisto MT"/>
          <w:b/>
          <w:bCs/>
          <w:szCs w:val="24"/>
        </w:rPr>
      </w:pPr>
    </w:p>
    <w:p w14:paraId="67363F92" w14:textId="52EB768B" w:rsidR="007C28AF" w:rsidRPr="00864C60" w:rsidRDefault="00116133" w:rsidP="00116133">
      <w:pPr>
        <w:pStyle w:val="Corpodetexto"/>
        <w:tabs>
          <w:tab w:val="clear" w:pos="2835"/>
          <w:tab w:val="left" w:pos="0"/>
        </w:tabs>
        <w:rPr>
          <w:rFonts w:ascii="Calisto MT" w:hAnsi="Calisto MT"/>
          <w:b/>
          <w:bCs/>
          <w:szCs w:val="24"/>
        </w:rPr>
      </w:pPr>
      <w:r>
        <w:rPr>
          <w:rFonts w:ascii="Calisto MT" w:hAnsi="Calisto MT"/>
          <w:b/>
          <w:bCs/>
          <w:szCs w:val="24"/>
        </w:rPr>
        <w:t xml:space="preserve">                                                   </w:t>
      </w:r>
      <w:r w:rsidR="007C28AF" w:rsidRPr="00864C60">
        <w:rPr>
          <w:rFonts w:ascii="Calisto MT" w:hAnsi="Calisto MT"/>
          <w:b/>
          <w:bCs/>
          <w:szCs w:val="24"/>
        </w:rPr>
        <w:t>Engº W</w:t>
      </w:r>
      <w:r>
        <w:rPr>
          <w:rFonts w:ascii="Calisto MT" w:hAnsi="Calisto MT"/>
          <w:b/>
          <w:bCs/>
          <w:szCs w:val="24"/>
        </w:rPr>
        <w:t>ALTER GASI</w:t>
      </w:r>
    </w:p>
    <w:p w14:paraId="2731A213" w14:textId="77777777" w:rsidR="007C28AF" w:rsidRPr="00864C60" w:rsidRDefault="007C28AF" w:rsidP="003471FC">
      <w:pPr>
        <w:tabs>
          <w:tab w:val="left" w:pos="0"/>
        </w:tabs>
        <w:spacing w:after="0" w:line="240" w:lineRule="auto"/>
        <w:jc w:val="center"/>
        <w:rPr>
          <w:rFonts w:ascii="Calisto MT" w:hAnsi="Calisto MT"/>
          <w:b/>
          <w:sz w:val="24"/>
          <w:szCs w:val="24"/>
        </w:rPr>
      </w:pPr>
      <w:r w:rsidRPr="00864C60">
        <w:rPr>
          <w:rFonts w:ascii="Calisto MT" w:hAnsi="Calisto MT"/>
          <w:b/>
          <w:sz w:val="24"/>
          <w:szCs w:val="24"/>
        </w:rPr>
        <w:t>Presidente</w:t>
      </w:r>
    </w:p>
    <w:p w14:paraId="7CDF4191" w14:textId="77777777" w:rsidR="0052101E" w:rsidRDefault="0052101E" w:rsidP="0052101E">
      <w:pPr>
        <w:tabs>
          <w:tab w:val="left" w:pos="0"/>
        </w:tabs>
        <w:spacing w:after="0" w:line="240" w:lineRule="auto"/>
        <w:ind w:right="4251"/>
        <w:jc w:val="both"/>
        <w:rPr>
          <w:rFonts w:ascii="Calisto MT" w:hAnsi="Calisto MT"/>
          <w:sz w:val="18"/>
          <w:szCs w:val="18"/>
        </w:rPr>
      </w:pPr>
    </w:p>
    <w:p w14:paraId="1DB627E7" w14:textId="77777777" w:rsidR="00116133" w:rsidRDefault="00116133" w:rsidP="003471FC">
      <w:pPr>
        <w:tabs>
          <w:tab w:val="left" w:pos="0"/>
        </w:tabs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4E2AD70D" w14:textId="348CEEE9" w:rsidR="007C28AF" w:rsidRPr="00116133" w:rsidRDefault="00116133" w:rsidP="003471FC">
      <w:pPr>
        <w:tabs>
          <w:tab w:val="left" w:pos="0"/>
        </w:tabs>
        <w:spacing w:after="0" w:line="240" w:lineRule="auto"/>
        <w:jc w:val="center"/>
        <w:rPr>
          <w:rFonts w:ascii="Calisto MT" w:hAnsi="Calisto MT"/>
          <w:b/>
          <w:bCs/>
          <w:sz w:val="24"/>
          <w:szCs w:val="24"/>
        </w:rPr>
      </w:pPr>
      <w:r w:rsidRPr="00116133">
        <w:rPr>
          <w:rFonts w:ascii="Calisto MT" w:hAnsi="Calisto MT"/>
          <w:b/>
          <w:bCs/>
          <w:sz w:val="24"/>
          <w:szCs w:val="24"/>
        </w:rPr>
        <w:t>CLAUDIO WEIMAR ALONSO</w:t>
      </w:r>
    </w:p>
    <w:p w14:paraId="0E614BDF" w14:textId="7CEB00F1" w:rsidR="007C28AF" w:rsidRPr="00864C60" w:rsidRDefault="00116133" w:rsidP="003471FC">
      <w:pPr>
        <w:tabs>
          <w:tab w:val="left" w:pos="0"/>
        </w:tabs>
        <w:spacing w:after="0" w:line="240" w:lineRule="auto"/>
        <w:jc w:val="center"/>
        <w:rPr>
          <w:rFonts w:ascii="Calisto MT" w:hAnsi="Calisto MT"/>
          <w:b/>
          <w:sz w:val="24"/>
          <w:szCs w:val="24"/>
        </w:rPr>
      </w:pPr>
      <w:r w:rsidRPr="00864C60">
        <w:rPr>
          <w:rFonts w:ascii="Calisto MT" w:hAnsi="Calisto MT"/>
          <w:b/>
          <w:sz w:val="24"/>
          <w:szCs w:val="24"/>
        </w:rPr>
        <w:t>Diretor</w:t>
      </w:r>
      <w:r>
        <w:rPr>
          <w:rFonts w:ascii="Calisto MT" w:hAnsi="Calisto MT"/>
          <w:b/>
          <w:sz w:val="24"/>
          <w:szCs w:val="24"/>
        </w:rPr>
        <w:t xml:space="preserve"> do</w:t>
      </w:r>
      <w:r w:rsidRPr="00864C60">
        <w:rPr>
          <w:rFonts w:ascii="Calisto MT" w:hAnsi="Calisto MT"/>
          <w:b/>
          <w:sz w:val="24"/>
          <w:szCs w:val="24"/>
        </w:rPr>
        <w:t xml:space="preserve"> </w:t>
      </w:r>
      <w:r w:rsidR="007C28AF" w:rsidRPr="00864C60">
        <w:rPr>
          <w:rFonts w:ascii="Calisto MT" w:hAnsi="Calisto MT"/>
          <w:b/>
          <w:sz w:val="24"/>
          <w:szCs w:val="24"/>
        </w:rPr>
        <w:t>Departamento Administrativo</w:t>
      </w:r>
    </w:p>
    <w:p w14:paraId="4EBF96E7" w14:textId="6C36898C" w:rsidR="00A831AC" w:rsidRDefault="00A831AC" w:rsidP="003471FC">
      <w:pPr>
        <w:tabs>
          <w:tab w:val="left" w:pos="0"/>
        </w:tabs>
        <w:spacing w:after="0" w:line="240" w:lineRule="auto"/>
        <w:jc w:val="center"/>
        <w:rPr>
          <w:rFonts w:ascii="Calisto MT" w:eastAsia="Times New Roman" w:hAnsi="Calisto MT"/>
          <w:sz w:val="24"/>
          <w:szCs w:val="24"/>
          <w:lang w:eastAsia="pt-BR"/>
        </w:rPr>
      </w:pPr>
    </w:p>
    <w:p w14:paraId="6358E588" w14:textId="63F52578" w:rsidR="00116133" w:rsidRDefault="00116133" w:rsidP="00116133">
      <w:pPr>
        <w:tabs>
          <w:tab w:val="left" w:pos="0"/>
        </w:tabs>
        <w:spacing w:after="0" w:line="240" w:lineRule="auto"/>
        <w:rPr>
          <w:rFonts w:ascii="Calisto MT" w:eastAsia="Times New Roman" w:hAnsi="Calisto MT"/>
          <w:sz w:val="24"/>
          <w:szCs w:val="24"/>
          <w:lang w:eastAsia="pt-BR"/>
        </w:rPr>
      </w:pPr>
    </w:p>
    <w:p w14:paraId="1C94582B" w14:textId="77777777" w:rsidR="00116133" w:rsidRDefault="00116133" w:rsidP="00116133">
      <w:pPr>
        <w:tabs>
          <w:tab w:val="left" w:pos="0"/>
        </w:tabs>
        <w:spacing w:after="0" w:line="240" w:lineRule="auto"/>
        <w:rPr>
          <w:rFonts w:ascii="Calisto MT" w:eastAsia="Times New Roman" w:hAnsi="Calisto MT"/>
          <w:sz w:val="24"/>
          <w:szCs w:val="24"/>
          <w:lang w:eastAsia="pt-BR"/>
        </w:rPr>
      </w:pPr>
    </w:p>
    <w:p w14:paraId="6AB1232D" w14:textId="289F685E" w:rsidR="00116133" w:rsidRDefault="00116133" w:rsidP="00116133">
      <w:pPr>
        <w:tabs>
          <w:tab w:val="left" w:pos="0"/>
        </w:tabs>
        <w:spacing w:after="0" w:line="240" w:lineRule="auto"/>
        <w:ind w:right="4251"/>
        <w:jc w:val="both"/>
        <w:rPr>
          <w:rFonts w:ascii="Calisto MT" w:hAnsi="Calisto MT"/>
          <w:sz w:val="18"/>
          <w:szCs w:val="18"/>
        </w:rPr>
      </w:pPr>
      <w:r w:rsidRPr="00864C60">
        <w:rPr>
          <w:rFonts w:ascii="Calisto MT" w:hAnsi="Calisto MT"/>
          <w:sz w:val="18"/>
          <w:szCs w:val="18"/>
        </w:rPr>
        <w:t>Redigida, lavrada e publicada no Departamento Administrativo nesta mesma data, consoante os elementos constantes no expediente administrativo protocolado n° 967/2023.</w:t>
      </w:r>
    </w:p>
    <w:p w14:paraId="1AB38DD0" w14:textId="77777777" w:rsidR="00116133" w:rsidRDefault="00116133" w:rsidP="00116133">
      <w:pPr>
        <w:rPr>
          <w:rFonts w:ascii="Calisto MT" w:hAnsi="Calisto MT"/>
          <w:sz w:val="18"/>
          <w:szCs w:val="18"/>
        </w:rPr>
      </w:pPr>
    </w:p>
    <w:p w14:paraId="2BAF5B0C" w14:textId="77777777" w:rsidR="00116133" w:rsidRDefault="00116133" w:rsidP="00116133">
      <w:pPr>
        <w:pStyle w:val="SemEspaamento"/>
        <w:ind w:right="4304"/>
        <w:jc w:val="center"/>
        <w:rPr>
          <w:rFonts w:ascii="Arial" w:hAnsi="Arial" w:cs="Arial"/>
          <w:b/>
        </w:rPr>
      </w:pPr>
      <w:r>
        <w:rPr>
          <w:rFonts w:ascii="Calisto MT" w:eastAsia="Times New Roman" w:hAnsi="Calisto MT"/>
          <w:sz w:val="24"/>
          <w:szCs w:val="24"/>
          <w:lang w:eastAsia="pt-BR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IVONE DE ARAUJO SANTOS</w:t>
      </w:r>
    </w:p>
    <w:p w14:paraId="0144967B" w14:textId="63D78B93" w:rsidR="00116133" w:rsidRDefault="00116133" w:rsidP="00116133">
      <w:pPr>
        <w:pStyle w:val="SemEspaamento"/>
        <w:ind w:right="430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Diretora da Divisão de Pessoal</w:t>
      </w:r>
    </w:p>
    <w:p w14:paraId="3F4DAC39" w14:textId="77777777" w:rsidR="00116133" w:rsidRDefault="00116133" w:rsidP="00116133">
      <w:pPr>
        <w:pStyle w:val="SemEspaamento"/>
        <w:ind w:left="708" w:right="4302"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em substituição</w:t>
      </w:r>
    </w:p>
    <w:p w14:paraId="3983A2C4" w14:textId="21D4E1C0" w:rsidR="00116133" w:rsidRPr="00116133" w:rsidRDefault="00116133" w:rsidP="00116133">
      <w:pPr>
        <w:tabs>
          <w:tab w:val="left" w:pos="1590"/>
        </w:tabs>
        <w:rPr>
          <w:rFonts w:ascii="Calisto MT" w:eastAsia="Times New Roman" w:hAnsi="Calisto MT"/>
          <w:sz w:val="24"/>
          <w:szCs w:val="24"/>
          <w:lang w:eastAsia="pt-BR"/>
        </w:rPr>
      </w:pPr>
    </w:p>
    <w:sectPr w:rsidR="00116133" w:rsidRPr="00116133" w:rsidSect="00021438">
      <w:headerReference w:type="default" r:id="rId8"/>
      <w:footerReference w:type="default" r:id="rId9"/>
      <w:pgSz w:w="11906" w:h="16838"/>
      <w:pgMar w:top="1985" w:right="1134" w:bottom="1276" w:left="226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1123" w14:textId="77777777" w:rsidR="00362046" w:rsidRDefault="00362046" w:rsidP="005B01FA">
      <w:r>
        <w:separator/>
      </w:r>
    </w:p>
  </w:endnote>
  <w:endnote w:type="continuationSeparator" w:id="0">
    <w:p w14:paraId="08F28148" w14:textId="77777777" w:rsidR="00362046" w:rsidRDefault="00362046" w:rsidP="005B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C9254" w14:textId="31DD5283" w:rsidR="00A8646F" w:rsidRPr="00C105E1" w:rsidRDefault="00F47C8B" w:rsidP="00C04E2D">
    <w:pPr>
      <w:pStyle w:val="Rodap"/>
      <w:spacing w:after="0" w:line="240" w:lineRule="auto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RU</w:t>
    </w:r>
    <w:r w:rsidR="00A8646F" w:rsidRPr="00C105E1">
      <w:rPr>
        <w:rFonts w:ascii="Arial" w:hAnsi="Arial" w:cs="Arial"/>
        <w:sz w:val="16"/>
        <w:szCs w:val="16"/>
      </w:rPr>
      <w:t xml:space="preserve">A </w:t>
    </w:r>
    <w:r w:rsidR="00B84B5F">
      <w:rPr>
        <w:rFonts w:ascii="Arial" w:hAnsi="Arial" w:cs="Arial"/>
        <w:sz w:val="16"/>
        <w:szCs w:val="16"/>
      </w:rPr>
      <w:t>OROZIMBO MAIA</w:t>
    </w:r>
    <w:r w:rsidR="00A8646F" w:rsidRPr="00C105E1">
      <w:rPr>
        <w:rFonts w:ascii="Arial" w:hAnsi="Arial" w:cs="Arial"/>
        <w:sz w:val="16"/>
        <w:szCs w:val="16"/>
      </w:rPr>
      <w:t>, 1</w:t>
    </w:r>
    <w:r w:rsidR="00B84B5F">
      <w:rPr>
        <w:rFonts w:ascii="Arial" w:hAnsi="Arial" w:cs="Arial"/>
        <w:sz w:val="16"/>
        <w:szCs w:val="16"/>
      </w:rPr>
      <w:t>040</w:t>
    </w:r>
    <w:r w:rsidR="00A8646F" w:rsidRPr="00C105E1">
      <w:rPr>
        <w:rFonts w:ascii="Arial" w:hAnsi="Arial" w:cs="Arial"/>
        <w:sz w:val="16"/>
        <w:szCs w:val="16"/>
      </w:rPr>
      <w:t xml:space="preserve"> – VILA </w:t>
    </w:r>
    <w:r w:rsidR="00B84B5F">
      <w:rPr>
        <w:rFonts w:ascii="Arial" w:hAnsi="Arial" w:cs="Arial"/>
        <w:sz w:val="16"/>
        <w:szCs w:val="16"/>
      </w:rPr>
      <w:t>SONIA</w:t>
    </w:r>
    <w:r w:rsidR="00A8646F" w:rsidRPr="00C105E1">
      <w:rPr>
        <w:rFonts w:ascii="Arial" w:hAnsi="Arial" w:cs="Arial"/>
        <w:sz w:val="16"/>
        <w:szCs w:val="16"/>
      </w:rPr>
      <w:t xml:space="preserve"> – CEP: 1327</w:t>
    </w:r>
    <w:r w:rsidR="00B84B5F">
      <w:rPr>
        <w:rFonts w:ascii="Arial" w:hAnsi="Arial" w:cs="Arial"/>
        <w:sz w:val="16"/>
        <w:szCs w:val="16"/>
      </w:rPr>
      <w:t>4</w:t>
    </w:r>
    <w:r w:rsidR="00A8646F" w:rsidRPr="00C105E1">
      <w:rPr>
        <w:rFonts w:ascii="Arial" w:hAnsi="Arial" w:cs="Arial"/>
        <w:sz w:val="16"/>
        <w:szCs w:val="16"/>
      </w:rPr>
      <w:t>-</w:t>
    </w:r>
    <w:r w:rsidR="00B84B5F">
      <w:rPr>
        <w:rFonts w:ascii="Arial" w:hAnsi="Arial" w:cs="Arial"/>
        <w:sz w:val="16"/>
        <w:szCs w:val="16"/>
      </w:rPr>
      <w:t>000</w:t>
    </w:r>
    <w:r w:rsidR="00A8646F" w:rsidRPr="00C105E1">
      <w:rPr>
        <w:rFonts w:ascii="Arial" w:hAnsi="Arial" w:cs="Arial"/>
        <w:sz w:val="16"/>
        <w:szCs w:val="16"/>
      </w:rPr>
      <w:t xml:space="preserve"> – VALINHOS-SP</w:t>
    </w:r>
  </w:p>
  <w:p w14:paraId="19469209" w14:textId="178E4409" w:rsidR="00A8646F" w:rsidRPr="00C105E1" w:rsidRDefault="00A8646F" w:rsidP="00A8646F">
    <w:pPr>
      <w:pStyle w:val="Rodap"/>
      <w:jc w:val="center"/>
      <w:rPr>
        <w:rFonts w:ascii="Arial" w:hAnsi="Arial" w:cs="Arial"/>
        <w:sz w:val="16"/>
        <w:szCs w:val="16"/>
      </w:rPr>
    </w:pPr>
    <w:r w:rsidRPr="00C105E1">
      <w:rPr>
        <w:rFonts w:ascii="Arial" w:hAnsi="Arial" w:cs="Arial"/>
        <w:sz w:val="16"/>
        <w:szCs w:val="16"/>
      </w:rPr>
      <w:t>CNPJ: 44</w:t>
    </w:r>
    <w:r w:rsidR="00122A9F">
      <w:rPr>
        <w:rFonts w:ascii="Arial" w:hAnsi="Arial" w:cs="Arial"/>
        <w:sz w:val="16"/>
        <w:szCs w:val="16"/>
      </w:rPr>
      <w:t>.</w:t>
    </w:r>
    <w:r w:rsidRPr="00C105E1">
      <w:rPr>
        <w:rFonts w:ascii="Arial" w:hAnsi="Arial" w:cs="Arial"/>
        <w:sz w:val="16"/>
        <w:szCs w:val="16"/>
      </w:rPr>
      <w:t>635</w:t>
    </w:r>
    <w:r w:rsidR="00122A9F">
      <w:rPr>
        <w:rFonts w:ascii="Arial" w:hAnsi="Arial" w:cs="Arial"/>
        <w:sz w:val="16"/>
        <w:szCs w:val="16"/>
      </w:rPr>
      <w:t>.</w:t>
    </w:r>
    <w:r w:rsidRPr="00C105E1">
      <w:rPr>
        <w:rFonts w:ascii="Arial" w:hAnsi="Arial" w:cs="Arial"/>
        <w:sz w:val="16"/>
        <w:szCs w:val="16"/>
      </w:rPr>
      <w:t xml:space="preserve">233-0001/36 – </w:t>
    </w:r>
    <w:r w:rsidRPr="0041246C">
      <w:rPr>
        <w:rFonts w:ascii="Arial" w:hAnsi="Arial" w:cs="Arial"/>
        <w:sz w:val="16"/>
        <w:szCs w:val="16"/>
      </w:rPr>
      <w:t>www.daev.org.br</w:t>
    </w:r>
    <w:r w:rsidRPr="00C105E1">
      <w:rPr>
        <w:rFonts w:ascii="Arial" w:hAnsi="Arial" w:cs="Arial"/>
        <w:sz w:val="16"/>
        <w:szCs w:val="16"/>
      </w:rPr>
      <w:t xml:space="preserve"> – Telefone: (19) 2122 4444</w:t>
    </w:r>
    <w:r w:rsidR="004F08C7">
      <w:rPr>
        <w:rFonts w:ascii="Arial" w:hAnsi="Arial" w:cs="Arial"/>
        <w:sz w:val="16"/>
        <w:szCs w:val="16"/>
      </w:rPr>
      <w:t xml:space="preserve"> – </w:t>
    </w:r>
    <w:proofErr w:type="spellStart"/>
    <w:proofErr w:type="gramStart"/>
    <w:r w:rsidR="0041246C">
      <w:rPr>
        <w:rFonts w:ascii="Arial" w:hAnsi="Arial" w:cs="Arial"/>
        <w:sz w:val="16"/>
        <w:szCs w:val="16"/>
      </w:rPr>
      <w:t>daev</w:t>
    </w:r>
    <w:r w:rsidR="004F08C7">
      <w:rPr>
        <w:rFonts w:ascii="Arial" w:hAnsi="Arial" w:cs="Arial"/>
        <w:sz w:val="16"/>
        <w:szCs w:val="16"/>
      </w:rPr>
      <w:t>@daev.org,br</w:t>
    </w:r>
    <w:proofErr w:type="spellEnd"/>
    <w:proofErr w:type="gramEnd"/>
  </w:p>
  <w:p w14:paraId="435D1DF0" w14:textId="77777777" w:rsidR="00A8646F" w:rsidRDefault="00A8646F" w:rsidP="00A8646F">
    <w:pPr>
      <w:pStyle w:val="Rodap"/>
      <w:tabs>
        <w:tab w:val="clear" w:pos="4252"/>
        <w:tab w:val="clear" w:pos="8504"/>
        <w:tab w:val="left" w:pos="5175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3B163" w14:textId="77777777" w:rsidR="00362046" w:rsidRDefault="00362046" w:rsidP="005B01FA">
      <w:r>
        <w:separator/>
      </w:r>
    </w:p>
  </w:footnote>
  <w:footnote w:type="continuationSeparator" w:id="0">
    <w:p w14:paraId="4C9B0495" w14:textId="77777777" w:rsidR="00362046" w:rsidRDefault="00362046" w:rsidP="005B0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C85D" w14:textId="77777777" w:rsidR="005B01FA" w:rsidRDefault="002F7636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0CEF8CC" wp14:editId="2F2B7D0F">
              <wp:simplePos x="0" y="0"/>
              <wp:positionH relativeFrom="column">
                <wp:posOffset>4867275</wp:posOffset>
              </wp:positionH>
              <wp:positionV relativeFrom="paragraph">
                <wp:posOffset>-335915</wp:posOffset>
              </wp:positionV>
              <wp:extent cx="1390650" cy="54292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650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0E1DF7" w14:textId="77777777" w:rsidR="00241B03" w:rsidRPr="00337C82" w:rsidRDefault="00241B03" w:rsidP="00D52873">
                          <w:pPr>
                            <w:spacing w:after="0" w:line="240" w:lineRule="auto"/>
                            <w:rPr>
                              <w:rFonts w:cs="Calibri"/>
                              <w:sz w:val="18"/>
                              <w:szCs w:val="18"/>
                            </w:rPr>
                          </w:pPr>
                          <w:r w:rsidRPr="00337C82">
                            <w:rPr>
                              <w:rFonts w:cs="Calibri"/>
                              <w:sz w:val="18"/>
                              <w:szCs w:val="18"/>
                            </w:rPr>
                            <w:t>Prot. nº ____________</w:t>
                          </w:r>
                        </w:p>
                        <w:p w14:paraId="7BA05628" w14:textId="77777777" w:rsidR="00241B03" w:rsidRPr="00337C82" w:rsidRDefault="00241B03" w:rsidP="00D52873">
                          <w:pPr>
                            <w:spacing w:after="0" w:line="240" w:lineRule="auto"/>
                            <w:rPr>
                              <w:rFonts w:cs="Calibri"/>
                              <w:sz w:val="18"/>
                              <w:szCs w:val="18"/>
                            </w:rPr>
                          </w:pPr>
                          <w:r w:rsidRPr="00337C82">
                            <w:rPr>
                              <w:rFonts w:cs="Calibri"/>
                              <w:sz w:val="18"/>
                              <w:szCs w:val="18"/>
                            </w:rPr>
                            <w:t>Fls. nº    ____________</w:t>
                          </w:r>
                        </w:p>
                        <w:p w14:paraId="51163D08" w14:textId="77777777" w:rsidR="00241B03" w:rsidRPr="00337C82" w:rsidRDefault="00241B03" w:rsidP="00D52873">
                          <w:pPr>
                            <w:spacing w:after="0" w:line="240" w:lineRule="auto"/>
                            <w:rPr>
                              <w:rFonts w:cs="Calibri"/>
                              <w:sz w:val="18"/>
                              <w:szCs w:val="18"/>
                            </w:rPr>
                          </w:pPr>
                          <w:r w:rsidRPr="00337C82">
                            <w:rPr>
                              <w:rFonts w:cs="Calibri"/>
                              <w:sz w:val="18"/>
                              <w:szCs w:val="18"/>
                            </w:rPr>
                            <w:t>Rubrica ____________</w:t>
                          </w:r>
                        </w:p>
                        <w:p w14:paraId="5D304986" w14:textId="77777777" w:rsidR="00241B03" w:rsidRDefault="00241B03" w:rsidP="00D52873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EF8C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83.25pt;margin-top:-26.45pt;width:109.5pt;height:42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" stroked="f">
              <v:textbox>
                <w:txbxContent>
                  <w:p w14:paraId="1F0E1DF7" w14:textId="77777777" w:rsidR="00241B03" w:rsidRPr="00337C82" w:rsidRDefault="00241B03" w:rsidP="00D52873">
                    <w:pPr>
                      <w:spacing w:after="0" w:line="240" w:lineRule="auto"/>
                      <w:rPr>
                        <w:rFonts w:cs="Calibri"/>
                        <w:sz w:val="18"/>
                        <w:szCs w:val="18"/>
                      </w:rPr>
                    </w:pPr>
                    <w:r w:rsidRPr="00337C82">
                      <w:rPr>
                        <w:rFonts w:cs="Calibri"/>
                        <w:sz w:val="18"/>
                        <w:szCs w:val="18"/>
                      </w:rPr>
                      <w:t>Prot. nº ____________</w:t>
                    </w:r>
                  </w:p>
                  <w:p w14:paraId="7BA05628" w14:textId="77777777" w:rsidR="00241B03" w:rsidRPr="00337C82" w:rsidRDefault="00241B03" w:rsidP="00D52873">
                    <w:pPr>
                      <w:spacing w:after="0" w:line="240" w:lineRule="auto"/>
                      <w:rPr>
                        <w:rFonts w:cs="Calibri"/>
                        <w:sz w:val="18"/>
                        <w:szCs w:val="18"/>
                      </w:rPr>
                    </w:pPr>
                    <w:r w:rsidRPr="00337C82">
                      <w:rPr>
                        <w:rFonts w:cs="Calibri"/>
                        <w:sz w:val="18"/>
                        <w:szCs w:val="18"/>
                      </w:rPr>
                      <w:t>Fls. nº    ____________</w:t>
                    </w:r>
                  </w:p>
                  <w:p w14:paraId="51163D08" w14:textId="77777777" w:rsidR="00241B03" w:rsidRPr="00337C82" w:rsidRDefault="00241B03" w:rsidP="00D52873">
                    <w:pPr>
                      <w:spacing w:after="0" w:line="240" w:lineRule="auto"/>
                      <w:rPr>
                        <w:rFonts w:cs="Calibri"/>
                        <w:sz w:val="18"/>
                        <w:szCs w:val="18"/>
                      </w:rPr>
                    </w:pPr>
                    <w:r w:rsidRPr="00337C82">
                      <w:rPr>
                        <w:rFonts w:cs="Calibri"/>
                        <w:sz w:val="18"/>
                        <w:szCs w:val="18"/>
                      </w:rPr>
                      <w:t>Rubrica ____________</w:t>
                    </w:r>
                  </w:p>
                  <w:p w14:paraId="5D304986" w14:textId="77777777" w:rsidR="00241B03" w:rsidRDefault="00241B03" w:rsidP="00D52873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696A50" wp14:editId="11204BF1">
              <wp:simplePos x="0" y="0"/>
              <wp:positionH relativeFrom="margin">
                <wp:align>center</wp:align>
              </wp:positionH>
              <wp:positionV relativeFrom="paragraph">
                <wp:posOffset>27940</wp:posOffset>
              </wp:positionV>
              <wp:extent cx="6020435" cy="683260"/>
              <wp:effectExtent l="0" t="0" r="0" b="0"/>
              <wp:wrapNone/>
              <wp:docPr id="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20435" cy="683260"/>
                        <a:chOff x="0" y="0"/>
                        <a:chExt cx="6020277" cy="683157"/>
                      </a:xfrm>
                    </wpg:grpSpPr>
                    <pic:pic xmlns:pic="http://schemas.openxmlformats.org/drawingml/2006/picture">
                      <pic:nvPicPr>
                        <pic:cNvPr id="2" name="Imagem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495386" y="95236"/>
                          <a:ext cx="4524891" cy="5879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AF5FA" w14:textId="77777777" w:rsidR="005B01FA" w:rsidRDefault="005B01FA" w:rsidP="0085173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DEPARTAMENTO DE ÁGUAS E ESGOTOS DE VALINHOS</w:t>
                            </w:r>
                          </w:p>
                          <w:p w14:paraId="793B35DC" w14:textId="77777777" w:rsidR="005B01FA" w:rsidRDefault="005B01FA" w:rsidP="005B01F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Autarquia Municipal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696A50" id="Agrupar 2" o:spid="_x0000_s1027" style="position:absolute;margin-left:0;margin-top:2.2pt;width:474.05pt;height:53.8pt;z-index:251658240;mso-position-horizontal:center;mso-position-horizontal-relative:margin" coordsize="60202,68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3" o:spid="_x0000_s1028" type="#_x0000_t75" style="position:absolute;width:14084;height:4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">
                <v:imagedata r:id="rId2" o:title=""/>
                <v:path arrowok="t"/>
              </v:shape>
              <v:shape id="_x0000_s1029" type="#_x0000_t202" style="position:absolute;left:14953;top:952;width:45249;height:5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<v:textbox style="mso-fit-shape-to-text:t">
                  <w:txbxContent>
                    <w:p w14:paraId="257AF5FA" w14:textId="77777777" w:rsidR="005B01FA" w:rsidRDefault="005B01FA" w:rsidP="0085173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DEPARTAMENTO DE ÁGUAS E ESGOTOS DE VALINHOS</w:t>
                      </w:r>
                    </w:p>
                    <w:p w14:paraId="793B35DC" w14:textId="77777777" w:rsidR="005B01FA" w:rsidRDefault="005B01FA" w:rsidP="005B01F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Autarquia Municipal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18B"/>
    <w:multiLevelType w:val="hybridMultilevel"/>
    <w:tmpl w:val="354ADAE8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A867D8"/>
    <w:multiLevelType w:val="hybridMultilevel"/>
    <w:tmpl w:val="DE4CBB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72663">
    <w:abstractNumId w:val="1"/>
  </w:num>
  <w:num w:numId="2" w16cid:durableId="79583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AC"/>
    <w:rsid w:val="00021438"/>
    <w:rsid w:val="000836D3"/>
    <w:rsid w:val="000864ED"/>
    <w:rsid w:val="000C6854"/>
    <w:rsid w:val="00116133"/>
    <w:rsid w:val="00122A9F"/>
    <w:rsid w:val="00127D55"/>
    <w:rsid w:val="0013741F"/>
    <w:rsid w:val="00144250"/>
    <w:rsid w:val="00165EAD"/>
    <w:rsid w:val="00186D7C"/>
    <w:rsid w:val="00196AE7"/>
    <w:rsid w:val="001B6EE1"/>
    <w:rsid w:val="001B758A"/>
    <w:rsid w:val="001D77D8"/>
    <w:rsid w:val="0021564C"/>
    <w:rsid w:val="00227B48"/>
    <w:rsid w:val="00241B03"/>
    <w:rsid w:val="00271AED"/>
    <w:rsid w:val="0028310A"/>
    <w:rsid w:val="00295805"/>
    <w:rsid w:val="002D13F3"/>
    <w:rsid w:val="002F7636"/>
    <w:rsid w:val="00312534"/>
    <w:rsid w:val="0032281D"/>
    <w:rsid w:val="00337408"/>
    <w:rsid w:val="00337C82"/>
    <w:rsid w:val="003471FC"/>
    <w:rsid w:val="00362046"/>
    <w:rsid w:val="00362DC5"/>
    <w:rsid w:val="00396A2C"/>
    <w:rsid w:val="003E4D4E"/>
    <w:rsid w:val="00406E3F"/>
    <w:rsid w:val="0041246C"/>
    <w:rsid w:val="00413D6E"/>
    <w:rsid w:val="00416D52"/>
    <w:rsid w:val="004275A9"/>
    <w:rsid w:val="00443D9B"/>
    <w:rsid w:val="004464DB"/>
    <w:rsid w:val="004707A7"/>
    <w:rsid w:val="00485D06"/>
    <w:rsid w:val="004A18BB"/>
    <w:rsid w:val="004A2A9B"/>
    <w:rsid w:val="004D178B"/>
    <w:rsid w:val="004D38C4"/>
    <w:rsid w:val="004F08C7"/>
    <w:rsid w:val="004F09EB"/>
    <w:rsid w:val="004F7793"/>
    <w:rsid w:val="0050286F"/>
    <w:rsid w:val="00502A10"/>
    <w:rsid w:val="00506393"/>
    <w:rsid w:val="0052101E"/>
    <w:rsid w:val="00553D86"/>
    <w:rsid w:val="005B01FA"/>
    <w:rsid w:val="005C42E5"/>
    <w:rsid w:val="005D172F"/>
    <w:rsid w:val="005D2C3F"/>
    <w:rsid w:val="005E5A77"/>
    <w:rsid w:val="005F6D6E"/>
    <w:rsid w:val="00611332"/>
    <w:rsid w:val="00611AC0"/>
    <w:rsid w:val="006729E7"/>
    <w:rsid w:val="00674A34"/>
    <w:rsid w:val="006B78AB"/>
    <w:rsid w:val="00717277"/>
    <w:rsid w:val="007236E7"/>
    <w:rsid w:val="007525A8"/>
    <w:rsid w:val="00754B72"/>
    <w:rsid w:val="00756914"/>
    <w:rsid w:val="00772CBE"/>
    <w:rsid w:val="007B5703"/>
    <w:rsid w:val="007B6979"/>
    <w:rsid w:val="007C28AF"/>
    <w:rsid w:val="00803A82"/>
    <w:rsid w:val="00822F2A"/>
    <w:rsid w:val="008304BE"/>
    <w:rsid w:val="008429C5"/>
    <w:rsid w:val="008463B2"/>
    <w:rsid w:val="0085173D"/>
    <w:rsid w:val="0085685D"/>
    <w:rsid w:val="00864C60"/>
    <w:rsid w:val="008A5EAA"/>
    <w:rsid w:val="008C11FC"/>
    <w:rsid w:val="008C4E20"/>
    <w:rsid w:val="008C7E2E"/>
    <w:rsid w:val="008D269A"/>
    <w:rsid w:val="008F515D"/>
    <w:rsid w:val="00927562"/>
    <w:rsid w:val="0096621A"/>
    <w:rsid w:val="00975C4C"/>
    <w:rsid w:val="009A5C1B"/>
    <w:rsid w:val="009C7FC4"/>
    <w:rsid w:val="009F79BE"/>
    <w:rsid w:val="009F7D89"/>
    <w:rsid w:val="00A039B3"/>
    <w:rsid w:val="00A04BC2"/>
    <w:rsid w:val="00A05F07"/>
    <w:rsid w:val="00A06FAA"/>
    <w:rsid w:val="00A27EE9"/>
    <w:rsid w:val="00A37CA8"/>
    <w:rsid w:val="00A5502E"/>
    <w:rsid w:val="00A66989"/>
    <w:rsid w:val="00A831AC"/>
    <w:rsid w:val="00A8646F"/>
    <w:rsid w:val="00AC1747"/>
    <w:rsid w:val="00AC1D67"/>
    <w:rsid w:val="00AD1509"/>
    <w:rsid w:val="00AD3B81"/>
    <w:rsid w:val="00AD5A4B"/>
    <w:rsid w:val="00AE5970"/>
    <w:rsid w:val="00AF295C"/>
    <w:rsid w:val="00B57747"/>
    <w:rsid w:val="00B8113D"/>
    <w:rsid w:val="00B84B5F"/>
    <w:rsid w:val="00B94C5C"/>
    <w:rsid w:val="00B9591C"/>
    <w:rsid w:val="00BB172B"/>
    <w:rsid w:val="00BD1210"/>
    <w:rsid w:val="00BF4C5F"/>
    <w:rsid w:val="00C04E2D"/>
    <w:rsid w:val="00C1018D"/>
    <w:rsid w:val="00C3708A"/>
    <w:rsid w:val="00C5754C"/>
    <w:rsid w:val="00C92BBF"/>
    <w:rsid w:val="00CA034C"/>
    <w:rsid w:val="00CA3F8D"/>
    <w:rsid w:val="00CA6830"/>
    <w:rsid w:val="00CB1916"/>
    <w:rsid w:val="00D01F25"/>
    <w:rsid w:val="00D04BC3"/>
    <w:rsid w:val="00D12753"/>
    <w:rsid w:val="00D23C8C"/>
    <w:rsid w:val="00D3475E"/>
    <w:rsid w:val="00D52873"/>
    <w:rsid w:val="00D65328"/>
    <w:rsid w:val="00D94B21"/>
    <w:rsid w:val="00DE7660"/>
    <w:rsid w:val="00DF0E95"/>
    <w:rsid w:val="00DF4089"/>
    <w:rsid w:val="00E0116C"/>
    <w:rsid w:val="00E07146"/>
    <w:rsid w:val="00E146AE"/>
    <w:rsid w:val="00E1593E"/>
    <w:rsid w:val="00E24F03"/>
    <w:rsid w:val="00E5744B"/>
    <w:rsid w:val="00E97B32"/>
    <w:rsid w:val="00EA7AB0"/>
    <w:rsid w:val="00EC1489"/>
    <w:rsid w:val="00EC2B08"/>
    <w:rsid w:val="00EC6C3C"/>
    <w:rsid w:val="00EF281A"/>
    <w:rsid w:val="00EF6CF2"/>
    <w:rsid w:val="00F14942"/>
    <w:rsid w:val="00F472F3"/>
    <w:rsid w:val="00F47C8B"/>
    <w:rsid w:val="00F54FF5"/>
    <w:rsid w:val="00F63C6E"/>
    <w:rsid w:val="00F85EC4"/>
    <w:rsid w:val="00FB7E2F"/>
    <w:rsid w:val="00FE2F3D"/>
    <w:rsid w:val="00FE5054"/>
    <w:rsid w:val="00FE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6E2489"/>
  <w15:docId w15:val="{B825D21B-D4F6-42CC-852D-7DC9071B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8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FB7E2F"/>
    <w:pPr>
      <w:keepNext/>
      <w:jc w:val="both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01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01FA"/>
  </w:style>
  <w:style w:type="paragraph" w:styleId="Rodap">
    <w:name w:val="footer"/>
    <w:basedOn w:val="Normal"/>
    <w:link w:val="RodapChar"/>
    <w:uiPriority w:val="99"/>
    <w:unhideWhenUsed/>
    <w:rsid w:val="005B01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01FA"/>
  </w:style>
  <w:style w:type="paragraph" w:styleId="PargrafodaLista">
    <w:name w:val="List Paragraph"/>
    <w:basedOn w:val="Normal"/>
    <w:uiPriority w:val="34"/>
    <w:qFormat/>
    <w:rsid w:val="00AC1747"/>
    <w:pPr>
      <w:spacing w:after="160" w:line="259" w:lineRule="auto"/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77D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1D77D8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1D77D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77D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1D77D8"/>
    <w:rPr>
      <w:sz w:val="20"/>
      <w:szCs w:val="20"/>
    </w:rPr>
  </w:style>
  <w:style w:type="character" w:styleId="Refdenotadefim">
    <w:name w:val="endnote reference"/>
    <w:uiPriority w:val="99"/>
    <w:semiHidden/>
    <w:unhideWhenUsed/>
    <w:rsid w:val="001D77D8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646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8646F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A8646F"/>
    <w:rPr>
      <w:color w:val="0563C1"/>
      <w:u w:val="single"/>
    </w:rPr>
  </w:style>
  <w:style w:type="character" w:customStyle="1" w:styleId="Ttulo1Char">
    <w:name w:val="Título 1 Char"/>
    <w:link w:val="Ttulo1"/>
    <w:rsid w:val="00FB7E2F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B7E2F"/>
    <w:pPr>
      <w:spacing w:before="100" w:beforeAutospacing="1" w:after="100" w:afterAutospacing="1"/>
    </w:pPr>
  </w:style>
  <w:style w:type="paragraph" w:styleId="Recuodecorpodetexto">
    <w:name w:val="Body Text Indent"/>
    <w:basedOn w:val="Normal"/>
    <w:link w:val="RecuodecorpodetextoChar"/>
    <w:rsid w:val="00C3708A"/>
    <w:pPr>
      <w:spacing w:after="0" w:line="240" w:lineRule="auto"/>
      <w:ind w:firstLine="354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C3708A"/>
    <w:rPr>
      <w:rFonts w:ascii="Times New Roman" w:eastAsia="Times New Roman" w:hAnsi="Times New Roman"/>
      <w:sz w:val="24"/>
      <w:szCs w:val="24"/>
    </w:rPr>
  </w:style>
  <w:style w:type="paragraph" w:styleId="Corpodetexto">
    <w:name w:val="Body Text"/>
    <w:basedOn w:val="Normal"/>
    <w:link w:val="CorpodetextoChar"/>
    <w:rsid w:val="00122A9F"/>
    <w:pPr>
      <w:tabs>
        <w:tab w:val="left" w:pos="2835"/>
      </w:tabs>
      <w:spacing w:after="0" w:line="240" w:lineRule="auto"/>
      <w:jc w:val="both"/>
    </w:pPr>
    <w:rPr>
      <w:rFonts w:ascii="Arial" w:eastAsia="Times New Roman" w:hAnsi="Arial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122A9F"/>
    <w:rPr>
      <w:rFonts w:ascii="Arial" w:eastAsia="Times New Roman" w:hAnsi="Arial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8C4E2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4E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4E20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C4E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C4E20"/>
    <w:rPr>
      <w:b/>
      <w:bCs/>
      <w:lang w:eastAsia="en-US"/>
    </w:rPr>
  </w:style>
  <w:style w:type="paragraph" w:styleId="SemEspaamento">
    <w:name w:val="No Spacing"/>
    <w:uiPriority w:val="1"/>
    <w:qFormat/>
    <w:rsid w:val="0011613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ne.costa\Documents\Modelos%20Personalizados%20do%20Office\Padr&#227;o%20Process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23D11-5BEA-4754-8F94-011C7202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 Processo.dotx</Template>
  <TotalTime>2</TotalTime>
  <Pages>5</Pages>
  <Words>1484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Links>
    <vt:vector size="6" baseType="variant">
      <vt:variant>
        <vt:i4>2752557</vt:i4>
      </vt:variant>
      <vt:variant>
        <vt:i4>0</vt:i4>
      </vt:variant>
      <vt:variant>
        <vt:i4>0</vt:i4>
      </vt:variant>
      <vt:variant>
        <vt:i4>5</vt:i4>
      </vt:variant>
      <vt:variant>
        <vt:lpwstr>http://www.daev.org.br/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Karine Barbarine da Costa</dc:creator>
  <cp:lastModifiedBy>Marcelo Nisihara</cp:lastModifiedBy>
  <cp:revision>3</cp:revision>
  <cp:lastPrinted>2023-10-26T12:49:00Z</cp:lastPrinted>
  <dcterms:created xsi:type="dcterms:W3CDTF">2023-10-26T16:02:00Z</dcterms:created>
  <dcterms:modified xsi:type="dcterms:W3CDTF">2023-10-27T17:48:00Z</dcterms:modified>
</cp:coreProperties>
</file>